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D09FCA" w14:textId="77777777" w:rsidR="00154D2D" w:rsidRPr="0033488E" w:rsidRDefault="00154D2D" w:rsidP="00154D2D">
      <w:pPr>
        <w:spacing w:line="276" w:lineRule="auto"/>
        <w:jc w:val="center"/>
        <w:rPr>
          <w:b/>
          <w:u w:val="single"/>
        </w:rPr>
      </w:pPr>
    </w:p>
    <w:p w14:paraId="078EE778" w14:textId="77777777" w:rsidR="00154D2D" w:rsidRPr="0033488E" w:rsidRDefault="00154D2D" w:rsidP="00154D2D">
      <w:pPr>
        <w:spacing w:line="276" w:lineRule="auto"/>
        <w:jc w:val="center"/>
        <w:rPr>
          <w:b/>
          <w:u w:val="single"/>
        </w:rPr>
      </w:pPr>
    </w:p>
    <w:p w14:paraId="1052AD54" w14:textId="77777777" w:rsidR="00154D2D" w:rsidRPr="0033488E" w:rsidRDefault="00154D2D" w:rsidP="00154D2D">
      <w:pPr>
        <w:spacing w:line="276" w:lineRule="auto"/>
        <w:jc w:val="center"/>
        <w:rPr>
          <w:b/>
          <w:u w:val="single"/>
        </w:rPr>
      </w:pPr>
    </w:p>
    <w:p w14:paraId="4ED034F9" w14:textId="77777777" w:rsidR="00154D2D" w:rsidRPr="0033488E" w:rsidRDefault="00154D2D" w:rsidP="00154D2D">
      <w:pPr>
        <w:spacing w:line="276" w:lineRule="auto"/>
        <w:jc w:val="center"/>
        <w:rPr>
          <w:b/>
          <w:u w:val="single"/>
        </w:rPr>
      </w:pPr>
    </w:p>
    <w:p w14:paraId="248D1CE9" w14:textId="77777777" w:rsidR="00154D2D" w:rsidRPr="0033488E" w:rsidRDefault="00154D2D" w:rsidP="00154D2D">
      <w:pPr>
        <w:spacing w:line="276" w:lineRule="auto"/>
        <w:jc w:val="center"/>
        <w:rPr>
          <w:b/>
          <w:u w:val="single"/>
        </w:rPr>
      </w:pPr>
    </w:p>
    <w:p w14:paraId="549AD210" w14:textId="77777777" w:rsidR="00154D2D" w:rsidRPr="0033488E" w:rsidRDefault="00154D2D" w:rsidP="00154D2D">
      <w:pPr>
        <w:spacing w:line="276" w:lineRule="auto"/>
        <w:jc w:val="center"/>
        <w:rPr>
          <w:b/>
          <w:u w:val="single"/>
        </w:rPr>
      </w:pPr>
    </w:p>
    <w:p w14:paraId="52798B39" w14:textId="77777777" w:rsidR="00154D2D" w:rsidRPr="0033488E" w:rsidRDefault="00154D2D" w:rsidP="00154D2D">
      <w:pPr>
        <w:spacing w:line="276" w:lineRule="auto"/>
        <w:jc w:val="center"/>
        <w:rPr>
          <w:b/>
          <w:u w:val="single"/>
        </w:rPr>
      </w:pPr>
    </w:p>
    <w:p w14:paraId="1BDEFAA0" w14:textId="77777777" w:rsidR="00154D2D" w:rsidRPr="0033488E" w:rsidRDefault="00154D2D" w:rsidP="00154D2D">
      <w:pPr>
        <w:spacing w:line="276" w:lineRule="auto"/>
        <w:jc w:val="center"/>
        <w:rPr>
          <w:b/>
          <w:u w:val="single"/>
        </w:rPr>
      </w:pPr>
    </w:p>
    <w:p w14:paraId="54419BB3" w14:textId="77777777" w:rsidR="00154D2D" w:rsidRPr="005C3ACA" w:rsidRDefault="00154D2D" w:rsidP="00154D2D">
      <w:pPr>
        <w:spacing w:line="276" w:lineRule="auto"/>
        <w:ind w:firstLine="720"/>
        <w:jc w:val="center"/>
        <w:rPr>
          <w:b/>
          <w:sz w:val="32"/>
          <w:szCs w:val="32"/>
        </w:rPr>
      </w:pPr>
      <w:r w:rsidRPr="005C3ACA">
        <w:rPr>
          <w:b/>
          <w:sz w:val="32"/>
          <w:szCs w:val="32"/>
        </w:rPr>
        <w:t xml:space="preserve">Approach Document for </w:t>
      </w:r>
      <w:r>
        <w:rPr>
          <w:b/>
          <w:sz w:val="32"/>
          <w:szCs w:val="32"/>
        </w:rPr>
        <w:t>“Two Tile Template”</w:t>
      </w:r>
    </w:p>
    <w:p w14:paraId="73FEF81E" w14:textId="77777777" w:rsidR="00154D2D" w:rsidRPr="0033488E" w:rsidRDefault="00154D2D" w:rsidP="00154D2D">
      <w:pPr>
        <w:spacing w:line="276" w:lineRule="auto"/>
      </w:pPr>
    </w:p>
    <w:p w14:paraId="17818BCA" w14:textId="77777777" w:rsidR="00154D2D" w:rsidRPr="0033488E" w:rsidRDefault="00154D2D" w:rsidP="00154D2D">
      <w:pPr>
        <w:spacing w:line="276" w:lineRule="auto"/>
        <w:rPr>
          <w:b/>
        </w:rPr>
      </w:pPr>
      <w:bookmarkStart w:id="0" w:name="_Toc305585191"/>
      <w:r w:rsidRPr="0033488E">
        <w:rPr>
          <w:b/>
        </w:rPr>
        <w:br w:type="page"/>
      </w:r>
    </w:p>
    <w:p w14:paraId="5FDC85A5" w14:textId="77777777" w:rsidR="00154D2D" w:rsidRPr="0033488E" w:rsidRDefault="00154D2D" w:rsidP="00154D2D">
      <w:pPr>
        <w:pStyle w:val="TOCHeading"/>
        <w:ind w:left="2160" w:firstLine="720"/>
        <w:rPr>
          <w:rFonts w:ascii="Times New Roman" w:hAnsi="Times New Roman"/>
          <w:sz w:val="24"/>
          <w:szCs w:val="24"/>
        </w:rPr>
      </w:pPr>
      <w:r>
        <w:rPr>
          <w:rFonts w:ascii="Times New Roman" w:hAnsi="Times New Roman"/>
          <w:color w:val="000000" w:themeColor="text1"/>
          <w:sz w:val="24"/>
          <w:szCs w:val="24"/>
        </w:rPr>
        <w:lastRenderedPageBreak/>
        <w:t xml:space="preserve"> </w:t>
      </w:r>
      <w:r w:rsidRPr="0033488E">
        <w:rPr>
          <w:rFonts w:ascii="Times New Roman" w:hAnsi="Times New Roman"/>
          <w:color w:val="000000" w:themeColor="text1"/>
          <w:sz w:val="24"/>
          <w:szCs w:val="24"/>
        </w:rPr>
        <w:t>Table of Contents</w:t>
      </w:r>
    </w:p>
    <w:p w14:paraId="29FFECCD" w14:textId="77777777" w:rsidR="00154D2D" w:rsidRPr="0033488E" w:rsidRDefault="00154D2D" w:rsidP="00154D2D">
      <w:pPr>
        <w:spacing w:line="276" w:lineRule="auto"/>
      </w:pPr>
    </w:p>
    <w:p w14:paraId="5A2C307D" w14:textId="77777777" w:rsidR="00154D2D" w:rsidRPr="0033488E" w:rsidRDefault="00154D2D" w:rsidP="00154D2D">
      <w:pPr>
        <w:spacing w:line="276" w:lineRule="auto"/>
      </w:pPr>
    </w:p>
    <w:p w14:paraId="6C4D1834" w14:textId="77777777" w:rsidR="00154D2D" w:rsidRDefault="00154D2D" w:rsidP="00154D2D">
      <w:pPr>
        <w:pStyle w:val="TOC1"/>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hyperlink w:anchor="_Toc442275430" w:history="1">
        <w:r w:rsidRPr="009C661B">
          <w:rPr>
            <w:rStyle w:val="Hyperlink"/>
            <w:rFonts w:ascii="Times New Roman" w:hAnsi="Times New Roman"/>
            <w:noProof/>
          </w:rPr>
          <w:t>1.</w:t>
        </w:r>
        <w:r>
          <w:rPr>
            <w:rFonts w:asciiTheme="minorHAnsi" w:eastAsiaTheme="minorEastAsia" w:hAnsiTheme="minorHAnsi" w:cstheme="minorBidi"/>
            <w:b w:val="0"/>
            <w:bCs w:val="0"/>
            <w:caps w:val="0"/>
            <w:noProof/>
            <w:szCs w:val="22"/>
          </w:rPr>
          <w:tab/>
        </w:r>
        <w:r w:rsidRPr="009C661B">
          <w:rPr>
            <w:rStyle w:val="Hyperlink"/>
            <w:rFonts w:ascii="Times New Roman" w:hAnsi="Times New Roman"/>
            <w:i/>
            <w:noProof/>
          </w:rPr>
          <w:t>Introduction:</w:t>
        </w:r>
        <w:r>
          <w:rPr>
            <w:noProof/>
            <w:webHidden/>
          </w:rPr>
          <w:tab/>
        </w:r>
        <w:r>
          <w:rPr>
            <w:noProof/>
            <w:webHidden/>
          </w:rPr>
          <w:fldChar w:fldCharType="begin"/>
        </w:r>
        <w:r>
          <w:rPr>
            <w:noProof/>
            <w:webHidden/>
          </w:rPr>
          <w:instrText xml:space="preserve"> PAGEREF _Toc442275430 \h </w:instrText>
        </w:r>
        <w:r>
          <w:rPr>
            <w:noProof/>
            <w:webHidden/>
          </w:rPr>
        </w:r>
        <w:r>
          <w:rPr>
            <w:noProof/>
            <w:webHidden/>
          </w:rPr>
          <w:fldChar w:fldCharType="separate"/>
        </w:r>
        <w:r>
          <w:rPr>
            <w:noProof/>
            <w:webHidden/>
          </w:rPr>
          <w:t>3</w:t>
        </w:r>
        <w:r>
          <w:rPr>
            <w:noProof/>
            <w:webHidden/>
          </w:rPr>
          <w:fldChar w:fldCharType="end"/>
        </w:r>
      </w:hyperlink>
    </w:p>
    <w:p w14:paraId="64A67933" w14:textId="77777777" w:rsidR="00154D2D" w:rsidRDefault="003F1C5B" w:rsidP="00154D2D">
      <w:pPr>
        <w:pStyle w:val="TOC1"/>
        <w:rPr>
          <w:rFonts w:asciiTheme="minorHAnsi" w:eastAsiaTheme="minorEastAsia" w:hAnsiTheme="minorHAnsi" w:cstheme="minorBidi"/>
          <w:b w:val="0"/>
          <w:bCs w:val="0"/>
          <w:caps w:val="0"/>
          <w:noProof/>
          <w:szCs w:val="22"/>
        </w:rPr>
      </w:pPr>
      <w:hyperlink w:anchor="_Toc442275431" w:history="1">
        <w:r w:rsidR="00154D2D" w:rsidRPr="009C661B">
          <w:rPr>
            <w:rStyle w:val="Hyperlink"/>
            <w:noProof/>
          </w:rPr>
          <w:t>2.</w:t>
        </w:r>
        <w:r w:rsidR="00154D2D">
          <w:rPr>
            <w:rFonts w:asciiTheme="minorHAnsi" w:eastAsiaTheme="minorEastAsia" w:hAnsiTheme="minorHAnsi" w:cstheme="minorBidi"/>
            <w:b w:val="0"/>
            <w:bCs w:val="0"/>
            <w:caps w:val="0"/>
            <w:noProof/>
            <w:szCs w:val="22"/>
          </w:rPr>
          <w:tab/>
        </w:r>
        <w:r w:rsidR="00154D2D" w:rsidRPr="009C661B">
          <w:rPr>
            <w:rStyle w:val="Hyperlink"/>
            <w:i/>
            <w:noProof/>
          </w:rPr>
          <w:t>Task Description:</w:t>
        </w:r>
        <w:r w:rsidR="00154D2D">
          <w:rPr>
            <w:noProof/>
            <w:webHidden/>
          </w:rPr>
          <w:tab/>
        </w:r>
        <w:r w:rsidR="00154D2D">
          <w:rPr>
            <w:noProof/>
            <w:webHidden/>
          </w:rPr>
          <w:fldChar w:fldCharType="begin"/>
        </w:r>
        <w:r w:rsidR="00154D2D">
          <w:rPr>
            <w:noProof/>
            <w:webHidden/>
          </w:rPr>
          <w:instrText xml:space="preserve"> PAGEREF _Toc442275431 \h </w:instrText>
        </w:r>
        <w:r w:rsidR="00154D2D">
          <w:rPr>
            <w:noProof/>
            <w:webHidden/>
          </w:rPr>
        </w:r>
        <w:r w:rsidR="00154D2D">
          <w:rPr>
            <w:noProof/>
            <w:webHidden/>
          </w:rPr>
          <w:fldChar w:fldCharType="separate"/>
        </w:r>
        <w:r w:rsidR="00154D2D">
          <w:rPr>
            <w:noProof/>
            <w:webHidden/>
          </w:rPr>
          <w:t>4</w:t>
        </w:r>
        <w:r w:rsidR="00154D2D">
          <w:rPr>
            <w:noProof/>
            <w:webHidden/>
          </w:rPr>
          <w:fldChar w:fldCharType="end"/>
        </w:r>
      </w:hyperlink>
    </w:p>
    <w:p w14:paraId="61849289" w14:textId="77777777" w:rsidR="00154D2D" w:rsidRDefault="003F1C5B" w:rsidP="00154D2D">
      <w:pPr>
        <w:pStyle w:val="TOC1"/>
        <w:rPr>
          <w:rFonts w:asciiTheme="minorHAnsi" w:eastAsiaTheme="minorEastAsia" w:hAnsiTheme="minorHAnsi" w:cstheme="minorBidi"/>
          <w:b w:val="0"/>
          <w:bCs w:val="0"/>
          <w:caps w:val="0"/>
          <w:noProof/>
          <w:szCs w:val="22"/>
        </w:rPr>
      </w:pPr>
      <w:hyperlink w:anchor="_Toc442275432" w:history="1">
        <w:r w:rsidR="00154D2D" w:rsidRPr="009C661B">
          <w:rPr>
            <w:rStyle w:val="Hyperlink"/>
            <w:noProof/>
          </w:rPr>
          <w:t>3.</w:t>
        </w:r>
        <w:r w:rsidR="00154D2D">
          <w:rPr>
            <w:rFonts w:asciiTheme="minorHAnsi" w:eastAsiaTheme="minorEastAsia" w:hAnsiTheme="minorHAnsi" w:cstheme="minorBidi"/>
            <w:b w:val="0"/>
            <w:bCs w:val="0"/>
            <w:caps w:val="0"/>
            <w:noProof/>
            <w:szCs w:val="22"/>
          </w:rPr>
          <w:tab/>
        </w:r>
        <w:r w:rsidR="00154D2D" w:rsidRPr="009C661B">
          <w:rPr>
            <w:rStyle w:val="Hyperlink"/>
            <w:i/>
            <w:noProof/>
          </w:rPr>
          <w:t>UI Implementation :</w:t>
        </w:r>
        <w:r w:rsidR="00154D2D">
          <w:rPr>
            <w:noProof/>
            <w:webHidden/>
          </w:rPr>
          <w:tab/>
        </w:r>
        <w:r w:rsidR="00154D2D">
          <w:rPr>
            <w:noProof/>
            <w:webHidden/>
          </w:rPr>
          <w:fldChar w:fldCharType="begin"/>
        </w:r>
        <w:r w:rsidR="00154D2D">
          <w:rPr>
            <w:noProof/>
            <w:webHidden/>
          </w:rPr>
          <w:instrText xml:space="preserve"> PAGEREF _Toc442275432 \h </w:instrText>
        </w:r>
        <w:r w:rsidR="00154D2D">
          <w:rPr>
            <w:noProof/>
            <w:webHidden/>
          </w:rPr>
        </w:r>
        <w:r w:rsidR="00154D2D">
          <w:rPr>
            <w:noProof/>
            <w:webHidden/>
          </w:rPr>
          <w:fldChar w:fldCharType="separate"/>
        </w:r>
        <w:r w:rsidR="00154D2D">
          <w:rPr>
            <w:noProof/>
            <w:webHidden/>
          </w:rPr>
          <w:t>4</w:t>
        </w:r>
        <w:r w:rsidR="00154D2D">
          <w:rPr>
            <w:noProof/>
            <w:webHidden/>
          </w:rPr>
          <w:fldChar w:fldCharType="end"/>
        </w:r>
      </w:hyperlink>
    </w:p>
    <w:p w14:paraId="35F67906" w14:textId="77777777" w:rsidR="00154D2D" w:rsidRDefault="003F1C5B" w:rsidP="00154D2D">
      <w:pPr>
        <w:pStyle w:val="TOC1"/>
        <w:rPr>
          <w:rFonts w:asciiTheme="minorHAnsi" w:eastAsiaTheme="minorEastAsia" w:hAnsiTheme="minorHAnsi" w:cstheme="minorBidi"/>
          <w:b w:val="0"/>
          <w:bCs w:val="0"/>
          <w:caps w:val="0"/>
          <w:noProof/>
          <w:szCs w:val="22"/>
        </w:rPr>
      </w:pPr>
      <w:hyperlink w:anchor="_Toc442275433" w:history="1">
        <w:r w:rsidR="00154D2D" w:rsidRPr="009C661B">
          <w:rPr>
            <w:rStyle w:val="Hyperlink"/>
            <w:noProof/>
          </w:rPr>
          <w:t>4.</w:t>
        </w:r>
        <w:r w:rsidR="00154D2D">
          <w:rPr>
            <w:rFonts w:asciiTheme="minorHAnsi" w:eastAsiaTheme="minorEastAsia" w:hAnsiTheme="minorHAnsi" w:cstheme="minorBidi"/>
            <w:b w:val="0"/>
            <w:bCs w:val="0"/>
            <w:caps w:val="0"/>
            <w:noProof/>
            <w:szCs w:val="22"/>
          </w:rPr>
          <w:tab/>
        </w:r>
        <w:r w:rsidR="00154D2D" w:rsidRPr="009C661B">
          <w:rPr>
            <w:rStyle w:val="Hyperlink"/>
            <w:i/>
            <w:noProof/>
          </w:rPr>
          <w:t>Business Logic Implementation:</w:t>
        </w:r>
        <w:r w:rsidR="00154D2D">
          <w:rPr>
            <w:noProof/>
            <w:webHidden/>
          </w:rPr>
          <w:tab/>
        </w:r>
        <w:r w:rsidR="00154D2D">
          <w:rPr>
            <w:noProof/>
            <w:webHidden/>
          </w:rPr>
          <w:fldChar w:fldCharType="begin"/>
        </w:r>
        <w:r w:rsidR="00154D2D">
          <w:rPr>
            <w:noProof/>
            <w:webHidden/>
          </w:rPr>
          <w:instrText xml:space="preserve"> PAGEREF _Toc442275433 \h </w:instrText>
        </w:r>
        <w:r w:rsidR="00154D2D">
          <w:rPr>
            <w:noProof/>
            <w:webHidden/>
          </w:rPr>
        </w:r>
        <w:r w:rsidR="00154D2D">
          <w:rPr>
            <w:noProof/>
            <w:webHidden/>
          </w:rPr>
          <w:fldChar w:fldCharType="separate"/>
        </w:r>
        <w:r w:rsidR="00154D2D">
          <w:rPr>
            <w:noProof/>
            <w:webHidden/>
          </w:rPr>
          <w:t>5</w:t>
        </w:r>
        <w:r w:rsidR="00154D2D">
          <w:rPr>
            <w:noProof/>
            <w:webHidden/>
          </w:rPr>
          <w:fldChar w:fldCharType="end"/>
        </w:r>
      </w:hyperlink>
    </w:p>
    <w:p w14:paraId="4B8D9A32" w14:textId="77777777" w:rsidR="00154D2D" w:rsidRDefault="003F1C5B" w:rsidP="00154D2D">
      <w:pPr>
        <w:pStyle w:val="TOC1"/>
        <w:rPr>
          <w:rFonts w:asciiTheme="minorHAnsi" w:eastAsiaTheme="minorEastAsia" w:hAnsiTheme="minorHAnsi" w:cstheme="minorBidi"/>
          <w:b w:val="0"/>
          <w:bCs w:val="0"/>
          <w:caps w:val="0"/>
          <w:noProof/>
          <w:szCs w:val="22"/>
        </w:rPr>
      </w:pPr>
      <w:hyperlink w:anchor="_Toc442275434" w:history="1">
        <w:r w:rsidR="00154D2D" w:rsidRPr="009C661B">
          <w:rPr>
            <w:rStyle w:val="Hyperlink"/>
            <w:rFonts w:ascii="Times New Roman" w:hAnsi="Times New Roman"/>
            <w:noProof/>
          </w:rPr>
          <w:t>5.</w:t>
        </w:r>
        <w:r w:rsidR="00154D2D">
          <w:rPr>
            <w:rFonts w:asciiTheme="minorHAnsi" w:eastAsiaTheme="minorEastAsia" w:hAnsiTheme="minorHAnsi" w:cstheme="minorBidi"/>
            <w:b w:val="0"/>
            <w:bCs w:val="0"/>
            <w:caps w:val="0"/>
            <w:noProof/>
            <w:szCs w:val="22"/>
          </w:rPr>
          <w:tab/>
        </w:r>
        <w:r w:rsidR="00154D2D" w:rsidRPr="009C661B">
          <w:rPr>
            <w:rStyle w:val="Hyperlink"/>
            <w:rFonts w:ascii="Times New Roman" w:hAnsi="Times New Roman"/>
            <w:i/>
            <w:noProof/>
          </w:rPr>
          <w:t>App changes:</w:t>
        </w:r>
        <w:r w:rsidR="00154D2D">
          <w:rPr>
            <w:noProof/>
            <w:webHidden/>
          </w:rPr>
          <w:tab/>
        </w:r>
        <w:r w:rsidR="00154D2D">
          <w:rPr>
            <w:noProof/>
            <w:webHidden/>
          </w:rPr>
          <w:fldChar w:fldCharType="begin"/>
        </w:r>
        <w:r w:rsidR="00154D2D">
          <w:rPr>
            <w:noProof/>
            <w:webHidden/>
          </w:rPr>
          <w:instrText xml:space="preserve"> PAGEREF _Toc442275434 \h </w:instrText>
        </w:r>
        <w:r w:rsidR="00154D2D">
          <w:rPr>
            <w:noProof/>
            <w:webHidden/>
          </w:rPr>
        </w:r>
        <w:r w:rsidR="00154D2D">
          <w:rPr>
            <w:noProof/>
            <w:webHidden/>
          </w:rPr>
          <w:fldChar w:fldCharType="separate"/>
        </w:r>
        <w:r w:rsidR="00154D2D">
          <w:rPr>
            <w:noProof/>
            <w:webHidden/>
          </w:rPr>
          <w:t>5</w:t>
        </w:r>
        <w:r w:rsidR="00154D2D">
          <w:rPr>
            <w:noProof/>
            <w:webHidden/>
          </w:rPr>
          <w:fldChar w:fldCharType="end"/>
        </w:r>
      </w:hyperlink>
    </w:p>
    <w:p w14:paraId="126140CA" w14:textId="77777777" w:rsidR="00154D2D" w:rsidRDefault="003F1C5B" w:rsidP="00154D2D">
      <w:pPr>
        <w:pStyle w:val="TOC1"/>
        <w:rPr>
          <w:rFonts w:asciiTheme="minorHAnsi" w:eastAsiaTheme="minorEastAsia" w:hAnsiTheme="minorHAnsi" w:cstheme="minorBidi"/>
          <w:b w:val="0"/>
          <w:bCs w:val="0"/>
          <w:caps w:val="0"/>
          <w:noProof/>
          <w:szCs w:val="22"/>
        </w:rPr>
      </w:pPr>
      <w:hyperlink w:anchor="_Toc442275435" w:history="1">
        <w:r w:rsidR="00154D2D" w:rsidRPr="009C661B">
          <w:rPr>
            <w:rStyle w:val="Hyperlink"/>
            <w:rFonts w:ascii="Times New Roman" w:hAnsi="Times New Roman"/>
            <w:noProof/>
          </w:rPr>
          <w:t>6.</w:t>
        </w:r>
        <w:r w:rsidR="00154D2D">
          <w:rPr>
            <w:rFonts w:asciiTheme="minorHAnsi" w:eastAsiaTheme="minorEastAsia" w:hAnsiTheme="minorHAnsi" w:cstheme="minorBidi"/>
            <w:b w:val="0"/>
            <w:bCs w:val="0"/>
            <w:caps w:val="0"/>
            <w:noProof/>
            <w:szCs w:val="22"/>
          </w:rPr>
          <w:tab/>
        </w:r>
        <w:r w:rsidR="00154D2D" w:rsidRPr="009C661B">
          <w:rPr>
            <w:rStyle w:val="Hyperlink"/>
            <w:rFonts w:ascii="Times New Roman" w:hAnsi="Times New Roman"/>
            <w:i/>
            <w:noProof/>
          </w:rPr>
          <w:t>App Server changes:</w:t>
        </w:r>
        <w:r w:rsidR="00154D2D">
          <w:rPr>
            <w:noProof/>
            <w:webHidden/>
          </w:rPr>
          <w:tab/>
        </w:r>
        <w:r w:rsidR="00154D2D">
          <w:rPr>
            <w:noProof/>
            <w:webHidden/>
          </w:rPr>
          <w:fldChar w:fldCharType="begin"/>
        </w:r>
        <w:r w:rsidR="00154D2D">
          <w:rPr>
            <w:noProof/>
            <w:webHidden/>
          </w:rPr>
          <w:instrText xml:space="preserve"> PAGEREF _Toc442275435 \h </w:instrText>
        </w:r>
        <w:r w:rsidR="00154D2D">
          <w:rPr>
            <w:noProof/>
            <w:webHidden/>
          </w:rPr>
        </w:r>
        <w:r w:rsidR="00154D2D">
          <w:rPr>
            <w:noProof/>
            <w:webHidden/>
          </w:rPr>
          <w:fldChar w:fldCharType="separate"/>
        </w:r>
        <w:r w:rsidR="00154D2D">
          <w:rPr>
            <w:noProof/>
            <w:webHidden/>
          </w:rPr>
          <w:t>5</w:t>
        </w:r>
        <w:r w:rsidR="00154D2D">
          <w:rPr>
            <w:noProof/>
            <w:webHidden/>
          </w:rPr>
          <w:fldChar w:fldCharType="end"/>
        </w:r>
      </w:hyperlink>
    </w:p>
    <w:p w14:paraId="37FF49F1" w14:textId="77777777" w:rsidR="00154D2D" w:rsidRDefault="003F1C5B" w:rsidP="00154D2D">
      <w:pPr>
        <w:pStyle w:val="TOC1"/>
        <w:rPr>
          <w:rFonts w:asciiTheme="minorHAnsi" w:eastAsiaTheme="minorEastAsia" w:hAnsiTheme="minorHAnsi" w:cstheme="minorBidi"/>
          <w:b w:val="0"/>
          <w:bCs w:val="0"/>
          <w:caps w:val="0"/>
          <w:noProof/>
          <w:szCs w:val="22"/>
        </w:rPr>
      </w:pPr>
      <w:hyperlink w:anchor="_Toc442275436" w:history="1">
        <w:r w:rsidR="00154D2D" w:rsidRPr="009C661B">
          <w:rPr>
            <w:rStyle w:val="Hyperlink"/>
            <w:rFonts w:ascii="Times New Roman" w:hAnsi="Times New Roman"/>
            <w:noProof/>
          </w:rPr>
          <w:t>7.</w:t>
        </w:r>
        <w:r w:rsidR="00154D2D">
          <w:rPr>
            <w:rFonts w:asciiTheme="minorHAnsi" w:eastAsiaTheme="minorEastAsia" w:hAnsiTheme="minorHAnsi" w:cstheme="minorBidi"/>
            <w:b w:val="0"/>
            <w:bCs w:val="0"/>
            <w:caps w:val="0"/>
            <w:noProof/>
            <w:szCs w:val="22"/>
          </w:rPr>
          <w:tab/>
        </w:r>
        <w:r w:rsidR="00154D2D" w:rsidRPr="009C661B">
          <w:rPr>
            <w:rStyle w:val="Hyperlink"/>
            <w:rFonts w:ascii="Times New Roman" w:hAnsi="Times New Roman"/>
            <w:i/>
            <w:noProof/>
          </w:rPr>
          <w:t>Web Server changes:</w:t>
        </w:r>
        <w:r w:rsidR="00154D2D">
          <w:rPr>
            <w:noProof/>
            <w:webHidden/>
          </w:rPr>
          <w:tab/>
        </w:r>
        <w:r w:rsidR="00154D2D">
          <w:rPr>
            <w:noProof/>
            <w:webHidden/>
          </w:rPr>
          <w:fldChar w:fldCharType="begin"/>
        </w:r>
        <w:r w:rsidR="00154D2D">
          <w:rPr>
            <w:noProof/>
            <w:webHidden/>
          </w:rPr>
          <w:instrText xml:space="preserve"> PAGEREF _Toc442275436 \h </w:instrText>
        </w:r>
        <w:r w:rsidR="00154D2D">
          <w:rPr>
            <w:noProof/>
            <w:webHidden/>
          </w:rPr>
        </w:r>
        <w:r w:rsidR="00154D2D">
          <w:rPr>
            <w:noProof/>
            <w:webHidden/>
          </w:rPr>
          <w:fldChar w:fldCharType="separate"/>
        </w:r>
        <w:r w:rsidR="00154D2D">
          <w:rPr>
            <w:noProof/>
            <w:webHidden/>
          </w:rPr>
          <w:t>5</w:t>
        </w:r>
        <w:r w:rsidR="00154D2D">
          <w:rPr>
            <w:noProof/>
            <w:webHidden/>
          </w:rPr>
          <w:fldChar w:fldCharType="end"/>
        </w:r>
      </w:hyperlink>
    </w:p>
    <w:p w14:paraId="57C4841B" w14:textId="77777777" w:rsidR="00154D2D" w:rsidRDefault="003F1C5B" w:rsidP="00154D2D">
      <w:pPr>
        <w:pStyle w:val="TOC1"/>
        <w:rPr>
          <w:rFonts w:asciiTheme="minorHAnsi" w:eastAsiaTheme="minorEastAsia" w:hAnsiTheme="minorHAnsi" w:cstheme="minorBidi"/>
          <w:b w:val="0"/>
          <w:bCs w:val="0"/>
          <w:caps w:val="0"/>
          <w:noProof/>
          <w:szCs w:val="22"/>
        </w:rPr>
      </w:pPr>
      <w:hyperlink w:anchor="_Toc442275437" w:history="1">
        <w:r w:rsidR="00154D2D" w:rsidRPr="009C661B">
          <w:rPr>
            <w:rStyle w:val="Hyperlink"/>
            <w:rFonts w:ascii="Times New Roman" w:hAnsi="Times New Roman"/>
            <w:noProof/>
          </w:rPr>
          <w:t>8.</w:t>
        </w:r>
        <w:r w:rsidR="00154D2D">
          <w:rPr>
            <w:rFonts w:asciiTheme="minorHAnsi" w:eastAsiaTheme="minorEastAsia" w:hAnsiTheme="minorHAnsi" w:cstheme="minorBidi"/>
            <w:b w:val="0"/>
            <w:bCs w:val="0"/>
            <w:caps w:val="0"/>
            <w:noProof/>
            <w:szCs w:val="22"/>
          </w:rPr>
          <w:tab/>
        </w:r>
        <w:r w:rsidR="00154D2D" w:rsidRPr="009C661B">
          <w:rPr>
            <w:rStyle w:val="Hyperlink"/>
            <w:rFonts w:ascii="Times New Roman" w:hAnsi="Times New Roman"/>
            <w:i/>
            <w:noProof/>
          </w:rPr>
          <w:t>Database changes:</w:t>
        </w:r>
        <w:r w:rsidR="00154D2D">
          <w:rPr>
            <w:noProof/>
            <w:webHidden/>
          </w:rPr>
          <w:tab/>
        </w:r>
        <w:r w:rsidR="00154D2D">
          <w:rPr>
            <w:noProof/>
            <w:webHidden/>
          </w:rPr>
          <w:fldChar w:fldCharType="begin"/>
        </w:r>
        <w:r w:rsidR="00154D2D">
          <w:rPr>
            <w:noProof/>
            <w:webHidden/>
          </w:rPr>
          <w:instrText xml:space="preserve"> PAGEREF _Toc442275437 \h </w:instrText>
        </w:r>
        <w:r w:rsidR="00154D2D">
          <w:rPr>
            <w:noProof/>
            <w:webHidden/>
          </w:rPr>
        </w:r>
        <w:r w:rsidR="00154D2D">
          <w:rPr>
            <w:noProof/>
            <w:webHidden/>
          </w:rPr>
          <w:fldChar w:fldCharType="separate"/>
        </w:r>
        <w:r w:rsidR="00154D2D">
          <w:rPr>
            <w:noProof/>
            <w:webHidden/>
          </w:rPr>
          <w:t>5</w:t>
        </w:r>
        <w:r w:rsidR="00154D2D">
          <w:rPr>
            <w:noProof/>
            <w:webHidden/>
          </w:rPr>
          <w:fldChar w:fldCharType="end"/>
        </w:r>
      </w:hyperlink>
    </w:p>
    <w:p w14:paraId="290CECAE" w14:textId="77777777" w:rsidR="00154D2D" w:rsidRDefault="003F1C5B" w:rsidP="00154D2D">
      <w:pPr>
        <w:pStyle w:val="TOC1"/>
        <w:rPr>
          <w:rFonts w:asciiTheme="minorHAnsi" w:eastAsiaTheme="minorEastAsia" w:hAnsiTheme="minorHAnsi" w:cstheme="minorBidi"/>
          <w:b w:val="0"/>
          <w:bCs w:val="0"/>
          <w:caps w:val="0"/>
          <w:noProof/>
          <w:szCs w:val="22"/>
        </w:rPr>
      </w:pPr>
      <w:hyperlink w:anchor="_Toc442275438" w:history="1">
        <w:r w:rsidR="00154D2D" w:rsidRPr="009C661B">
          <w:rPr>
            <w:rStyle w:val="Hyperlink"/>
            <w:rFonts w:ascii="Times New Roman" w:hAnsi="Times New Roman"/>
            <w:noProof/>
          </w:rPr>
          <w:t>9.</w:t>
        </w:r>
        <w:r w:rsidR="00154D2D">
          <w:rPr>
            <w:rFonts w:asciiTheme="minorHAnsi" w:eastAsiaTheme="minorEastAsia" w:hAnsiTheme="minorHAnsi" w:cstheme="minorBidi"/>
            <w:b w:val="0"/>
            <w:bCs w:val="0"/>
            <w:caps w:val="0"/>
            <w:noProof/>
            <w:szCs w:val="22"/>
          </w:rPr>
          <w:tab/>
        </w:r>
        <w:r w:rsidR="00154D2D" w:rsidRPr="009C661B">
          <w:rPr>
            <w:rStyle w:val="Hyperlink"/>
            <w:rFonts w:ascii="Times New Roman" w:hAnsi="Times New Roman"/>
            <w:i/>
            <w:noProof/>
          </w:rPr>
          <w:t>Impacted Items List:</w:t>
        </w:r>
        <w:r w:rsidR="00154D2D">
          <w:rPr>
            <w:noProof/>
            <w:webHidden/>
          </w:rPr>
          <w:tab/>
        </w:r>
        <w:r w:rsidR="00154D2D">
          <w:rPr>
            <w:noProof/>
            <w:webHidden/>
          </w:rPr>
          <w:fldChar w:fldCharType="begin"/>
        </w:r>
        <w:r w:rsidR="00154D2D">
          <w:rPr>
            <w:noProof/>
            <w:webHidden/>
          </w:rPr>
          <w:instrText xml:space="preserve"> PAGEREF _Toc442275438 \h </w:instrText>
        </w:r>
        <w:r w:rsidR="00154D2D">
          <w:rPr>
            <w:noProof/>
            <w:webHidden/>
          </w:rPr>
        </w:r>
        <w:r w:rsidR="00154D2D">
          <w:rPr>
            <w:noProof/>
            <w:webHidden/>
          </w:rPr>
          <w:fldChar w:fldCharType="separate"/>
        </w:r>
        <w:r w:rsidR="00154D2D">
          <w:rPr>
            <w:noProof/>
            <w:webHidden/>
          </w:rPr>
          <w:t>6</w:t>
        </w:r>
        <w:r w:rsidR="00154D2D">
          <w:rPr>
            <w:noProof/>
            <w:webHidden/>
          </w:rPr>
          <w:fldChar w:fldCharType="end"/>
        </w:r>
      </w:hyperlink>
    </w:p>
    <w:p w14:paraId="6FE0A620" w14:textId="77777777" w:rsidR="00154D2D" w:rsidRDefault="003F1C5B" w:rsidP="00154D2D">
      <w:pPr>
        <w:pStyle w:val="TOC1"/>
        <w:rPr>
          <w:rFonts w:asciiTheme="minorHAnsi" w:eastAsiaTheme="minorEastAsia" w:hAnsiTheme="minorHAnsi" w:cstheme="minorBidi"/>
          <w:b w:val="0"/>
          <w:bCs w:val="0"/>
          <w:caps w:val="0"/>
          <w:noProof/>
          <w:szCs w:val="22"/>
        </w:rPr>
      </w:pPr>
      <w:hyperlink w:anchor="_Toc442275439" w:history="1">
        <w:r w:rsidR="00154D2D" w:rsidRPr="009C661B">
          <w:rPr>
            <w:rStyle w:val="Hyperlink"/>
            <w:rFonts w:ascii="Times New Roman" w:hAnsi="Times New Roman"/>
            <w:noProof/>
          </w:rPr>
          <w:t>10.</w:t>
        </w:r>
        <w:r w:rsidR="00154D2D">
          <w:rPr>
            <w:rFonts w:asciiTheme="minorHAnsi" w:eastAsiaTheme="minorEastAsia" w:hAnsiTheme="minorHAnsi" w:cstheme="minorBidi"/>
            <w:b w:val="0"/>
            <w:bCs w:val="0"/>
            <w:caps w:val="0"/>
            <w:noProof/>
            <w:szCs w:val="22"/>
          </w:rPr>
          <w:tab/>
        </w:r>
        <w:r w:rsidR="00154D2D" w:rsidRPr="009C661B">
          <w:rPr>
            <w:rStyle w:val="Hyperlink"/>
            <w:rFonts w:ascii="Times New Roman" w:hAnsi="Times New Roman"/>
            <w:i/>
            <w:noProof/>
          </w:rPr>
          <w:t>Questions/Clarifications:</w:t>
        </w:r>
        <w:r w:rsidR="00154D2D">
          <w:rPr>
            <w:noProof/>
            <w:webHidden/>
          </w:rPr>
          <w:tab/>
        </w:r>
        <w:r w:rsidR="00154D2D">
          <w:rPr>
            <w:noProof/>
            <w:webHidden/>
          </w:rPr>
          <w:fldChar w:fldCharType="begin"/>
        </w:r>
        <w:r w:rsidR="00154D2D">
          <w:rPr>
            <w:noProof/>
            <w:webHidden/>
          </w:rPr>
          <w:instrText xml:space="preserve"> PAGEREF _Toc442275439 \h </w:instrText>
        </w:r>
        <w:r w:rsidR="00154D2D">
          <w:rPr>
            <w:noProof/>
            <w:webHidden/>
          </w:rPr>
        </w:r>
        <w:r w:rsidR="00154D2D">
          <w:rPr>
            <w:noProof/>
            <w:webHidden/>
          </w:rPr>
          <w:fldChar w:fldCharType="separate"/>
        </w:r>
        <w:r w:rsidR="00154D2D">
          <w:rPr>
            <w:noProof/>
            <w:webHidden/>
          </w:rPr>
          <w:t>6</w:t>
        </w:r>
        <w:r w:rsidR="00154D2D">
          <w:rPr>
            <w:noProof/>
            <w:webHidden/>
          </w:rPr>
          <w:fldChar w:fldCharType="end"/>
        </w:r>
      </w:hyperlink>
    </w:p>
    <w:p w14:paraId="18520E71" w14:textId="77777777" w:rsidR="00154D2D" w:rsidRDefault="003F1C5B" w:rsidP="00154D2D">
      <w:pPr>
        <w:pStyle w:val="TOC1"/>
        <w:rPr>
          <w:rFonts w:asciiTheme="minorHAnsi" w:eastAsiaTheme="minorEastAsia" w:hAnsiTheme="minorHAnsi" w:cstheme="minorBidi"/>
          <w:b w:val="0"/>
          <w:bCs w:val="0"/>
          <w:caps w:val="0"/>
          <w:noProof/>
          <w:szCs w:val="22"/>
        </w:rPr>
      </w:pPr>
      <w:hyperlink w:anchor="_Toc442275440" w:history="1">
        <w:r w:rsidR="00154D2D" w:rsidRPr="009C661B">
          <w:rPr>
            <w:rStyle w:val="Hyperlink"/>
            <w:rFonts w:ascii="Times New Roman" w:hAnsi="Times New Roman"/>
            <w:noProof/>
          </w:rPr>
          <w:t>11.</w:t>
        </w:r>
        <w:r w:rsidR="00154D2D">
          <w:rPr>
            <w:rFonts w:asciiTheme="minorHAnsi" w:eastAsiaTheme="minorEastAsia" w:hAnsiTheme="minorHAnsi" w:cstheme="minorBidi"/>
            <w:b w:val="0"/>
            <w:bCs w:val="0"/>
            <w:caps w:val="0"/>
            <w:noProof/>
            <w:szCs w:val="22"/>
          </w:rPr>
          <w:tab/>
        </w:r>
        <w:r w:rsidR="00154D2D" w:rsidRPr="009C661B">
          <w:rPr>
            <w:rStyle w:val="Hyperlink"/>
            <w:rFonts w:ascii="Times New Roman" w:hAnsi="Times New Roman"/>
            <w:i/>
            <w:noProof/>
          </w:rPr>
          <w:t>Assumptions/Dependencies/Constraints:</w:t>
        </w:r>
        <w:r w:rsidR="00154D2D">
          <w:rPr>
            <w:noProof/>
            <w:webHidden/>
          </w:rPr>
          <w:tab/>
        </w:r>
        <w:r w:rsidR="00154D2D">
          <w:rPr>
            <w:noProof/>
            <w:webHidden/>
          </w:rPr>
          <w:fldChar w:fldCharType="begin"/>
        </w:r>
        <w:r w:rsidR="00154D2D">
          <w:rPr>
            <w:noProof/>
            <w:webHidden/>
          </w:rPr>
          <w:instrText xml:space="preserve"> PAGEREF _Toc442275440 \h </w:instrText>
        </w:r>
        <w:r w:rsidR="00154D2D">
          <w:rPr>
            <w:noProof/>
            <w:webHidden/>
          </w:rPr>
        </w:r>
        <w:r w:rsidR="00154D2D">
          <w:rPr>
            <w:noProof/>
            <w:webHidden/>
          </w:rPr>
          <w:fldChar w:fldCharType="separate"/>
        </w:r>
        <w:r w:rsidR="00154D2D">
          <w:rPr>
            <w:noProof/>
            <w:webHidden/>
          </w:rPr>
          <w:t>7</w:t>
        </w:r>
        <w:r w:rsidR="00154D2D">
          <w:rPr>
            <w:noProof/>
            <w:webHidden/>
          </w:rPr>
          <w:fldChar w:fldCharType="end"/>
        </w:r>
      </w:hyperlink>
    </w:p>
    <w:p w14:paraId="1F00BF6C" w14:textId="77777777" w:rsidR="00154D2D" w:rsidRDefault="003F1C5B" w:rsidP="00154D2D">
      <w:pPr>
        <w:pStyle w:val="TOC1"/>
        <w:rPr>
          <w:rFonts w:asciiTheme="minorHAnsi" w:eastAsiaTheme="minorEastAsia" w:hAnsiTheme="minorHAnsi" w:cstheme="minorBidi"/>
          <w:b w:val="0"/>
          <w:bCs w:val="0"/>
          <w:caps w:val="0"/>
          <w:noProof/>
          <w:szCs w:val="22"/>
        </w:rPr>
      </w:pPr>
      <w:hyperlink w:anchor="_Toc442275441" w:history="1">
        <w:r w:rsidR="00154D2D" w:rsidRPr="009C661B">
          <w:rPr>
            <w:rStyle w:val="Hyperlink"/>
            <w:rFonts w:ascii="Times New Roman" w:hAnsi="Times New Roman"/>
            <w:noProof/>
          </w:rPr>
          <w:t>12.</w:t>
        </w:r>
        <w:r w:rsidR="00154D2D">
          <w:rPr>
            <w:rFonts w:asciiTheme="minorHAnsi" w:eastAsiaTheme="minorEastAsia" w:hAnsiTheme="minorHAnsi" w:cstheme="minorBidi"/>
            <w:b w:val="0"/>
            <w:bCs w:val="0"/>
            <w:caps w:val="0"/>
            <w:noProof/>
            <w:szCs w:val="22"/>
          </w:rPr>
          <w:tab/>
        </w:r>
        <w:r w:rsidR="00154D2D" w:rsidRPr="009C661B">
          <w:rPr>
            <w:rStyle w:val="Hyperlink"/>
            <w:rFonts w:ascii="Times New Roman" w:hAnsi="Times New Roman"/>
            <w:i/>
            <w:noProof/>
          </w:rPr>
          <w:t>Requirement Traceability Matrix</w:t>
        </w:r>
        <w:r w:rsidR="00154D2D">
          <w:rPr>
            <w:noProof/>
            <w:webHidden/>
          </w:rPr>
          <w:tab/>
        </w:r>
        <w:r w:rsidR="00154D2D">
          <w:rPr>
            <w:noProof/>
            <w:webHidden/>
          </w:rPr>
          <w:fldChar w:fldCharType="begin"/>
        </w:r>
        <w:r w:rsidR="00154D2D">
          <w:rPr>
            <w:noProof/>
            <w:webHidden/>
          </w:rPr>
          <w:instrText xml:space="preserve"> PAGEREF _Toc442275441 \h </w:instrText>
        </w:r>
        <w:r w:rsidR="00154D2D">
          <w:rPr>
            <w:noProof/>
            <w:webHidden/>
          </w:rPr>
        </w:r>
        <w:r w:rsidR="00154D2D">
          <w:rPr>
            <w:noProof/>
            <w:webHidden/>
          </w:rPr>
          <w:fldChar w:fldCharType="separate"/>
        </w:r>
        <w:r w:rsidR="00154D2D">
          <w:rPr>
            <w:noProof/>
            <w:webHidden/>
          </w:rPr>
          <w:t>7</w:t>
        </w:r>
        <w:r w:rsidR="00154D2D">
          <w:rPr>
            <w:noProof/>
            <w:webHidden/>
          </w:rPr>
          <w:fldChar w:fldCharType="end"/>
        </w:r>
      </w:hyperlink>
    </w:p>
    <w:p w14:paraId="7ABC58D0" w14:textId="77777777" w:rsidR="00154D2D" w:rsidRPr="0033488E" w:rsidRDefault="00154D2D" w:rsidP="00154D2D">
      <w:pPr>
        <w:spacing w:line="276" w:lineRule="auto"/>
      </w:pPr>
      <w:r>
        <w:fldChar w:fldCharType="end"/>
      </w:r>
    </w:p>
    <w:p w14:paraId="26A827D0" w14:textId="77777777" w:rsidR="00154D2D" w:rsidRPr="0033488E" w:rsidRDefault="00154D2D" w:rsidP="00154D2D">
      <w:pPr>
        <w:pStyle w:val="Heading1"/>
        <w:numPr>
          <w:ilvl w:val="0"/>
          <w:numId w:val="7"/>
        </w:numPr>
        <w:spacing w:line="276" w:lineRule="auto"/>
        <w:rPr>
          <w:rFonts w:ascii="Times New Roman" w:hAnsi="Times New Roman"/>
          <w:i/>
        </w:rPr>
      </w:pPr>
      <w:r w:rsidRPr="0033488E">
        <w:rPr>
          <w:rFonts w:ascii="Times New Roman" w:hAnsi="Times New Roman"/>
        </w:rPr>
        <w:br w:type="page"/>
      </w:r>
      <w:bookmarkStart w:id="1" w:name="_Toc439158812"/>
      <w:bookmarkStart w:id="2" w:name="_Toc442275430"/>
      <w:r w:rsidRPr="0033488E">
        <w:rPr>
          <w:rFonts w:ascii="Times New Roman" w:hAnsi="Times New Roman"/>
          <w:i/>
        </w:rPr>
        <w:lastRenderedPageBreak/>
        <w:t>Introduction</w:t>
      </w:r>
      <w:bookmarkEnd w:id="0"/>
      <w:r w:rsidRPr="0033488E">
        <w:rPr>
          <w:rFonts w:ascii="Times New Roman" w:hAnsi="Times New Roman"/>
          <w:i/>
        </w:rPr>
        <w:t>:</w:t>
      </w:r>
      <w:bookmarkEnd w:id="1"/>
      <w:bookmarkEnd w:id="2"/>
    </w:p>
    <w:p w14:paraId="1C0C20F8" w14:textId="77777777" w:rsidR="00154D2D" w:rsidRPr="0033488E" w:rsidRDefault="00154D2D" w:rsidP="00154D2D">
      <w:pPr>
        <w:spacing w:line="276" w:lineRule="auto"/>
      </w:pPr>
    </w:p>
    <w:p w14:paraId="18598BBC" w14:textId="77777777" w:rsidR="00154D2D" w:rsidRPr="0033488E" w:rsidRDefault="00154D2D" w:rsidP="00154D2D">
      <w:pPr>
        <w:spacing w:line="276" w:lineRule="auto"/>
      </w:pPr>
    </w:p>
    <w:p w14:paraId="3E526345" w14:textId="77777777" w:rsidR="00154D2D" w:rsidRPr="0033488E" w:rsidRDefault="00154D2D" w:rsidP="00154D2D">
      <w:pPr>
        <w:spacing w:line="276" w:lineRule="auto"/>
      </w:pPr>
    </w:p>
    <w:p w14:paraId="79B71BD7" w14:textId="77777777" w:rsidR="00154D2D" w:rsidRPr="0033488E" w:rsidRDefault="00154D2D" w:rsidP="00154D2D">
      <w:pPr>
        <w:spacing w:line="276" w:lineRule="auto"/>
        <w:jc w:val="both"/>
      </w:pPr>
      <w:r w:rsidRPr="0033488E">
        <w:t xml:space="preserve">This is the technical document which contains the details about the task and approach to implement the same in details. This document would help the team for any future reference for developing and testing. </w:t>
      </w:r>
    </w:p>
    <w:p w14:paraId="00B3F5C7" w14:textId="77777777" w:rsidR="00154D2D" w:rsidRPr="0033488E" w:rsidRDefault="00154D2D" w:rsidP="00154D2D">
      <w:pPr>
        <w:spacing w:line="276" w:lineRule="auto"/>
        <w:jc w:val="both"/>
      </w:pPr>
    </w:p>
    <w:p w14:paraId="12E891B6" w14:textId="77777777" w:rsidR="00154D2D" w:rsidRPr="0033488E" w:rsidRDefault="00154D2D" w:rsidP="00154D2D">
      <w:pPr>
        <w:spacing w:line="276" w:lineRule="auto"/>
        <w:jc w:val="both"/>
      </w:pPr>
      <w:r w:rsidRPr="0033488E">
        <w:t xml:space="preserve">The approach document will be prepared for all the tasks other than tasks which needs be addressed in customer priority or during production release.  </w:t>
      </w:r>
    </w:p>
    <w:p w14:paraId="7F2AB25B" w14:textId="77777777" w:rsidR="00154D2D" w:rsidRPr="0033488E" w:rsidRDefault="00154D2D" w:rsidP="00154D2D">
      <w:pPr>
        <w:spacing w:line="276" w:lineRule="auto"/>
        <w:jc w:val="both"/>
      </w:pPr>
    </w:p>
    <w:p w14:paraId="24093E17" w14:textId="77777777" w:rsidR="00154D2D" w:rsidRPr="0033488E" w:rsidRDefault="00154D2D" w:rsidP="00154D2D">
      <w:pPr>
        <w:spacing w:line="276" w:lineRule="auto"/>
        <w:jc w:val="both"/>
      </w:pPr>
      <w:r w:rsidRPr="0033488E">
        <w:t xml:space="preserve">All developers would be preparing this document and get it validated from Technical lead before starts the implementation. </w:t>
      </w:r>
    </w:p>
    <w:p w14:paraId="119FBF51" w14:textId="77777777" w:rsidR="00154D2D" w:rsidRPr="0033488E" w:rsidRDefault="00154D2D" w:rsidP="00154D2D">
      <w:pPr>
        <w:spacing w:line="276" w:lineRule="auto"/>
        <w:jc w:val="both"/>
      </w:pPr>
    </w:p>
    <w:p w14:paraId="387B3A6D" w14:textId="77777777" w:rsidR="00154D2D" w:rsidRPr="0033488E" w:rsidRDefault="00154D2D" w:rsidP="00154D2D">
      <w:pPr>
        <w:spacing w:line="276" w:lineRule="auto"/>
        <w:jc w:val="both"/>
        <w:rPr>
          <w:b/>
          <w:u w:val="single"/>
        </w:rPr>
      </w:pPr>
    </w:p>
    <w:p w14:paraId="6A7D43AF" w14:textId="77777777" w:rsidR="00154D2D" w:rsidRPr="0033488E" w:rsidRDefault="00154D2D" w:rsidP="00154D2D">
      <w:pPr>
        <w:spacing w:line="276" w:lineRule="auto"/>
      </w:pPr>
      <w:r w:rsidRPr="0033488E">
        <w:br w:type="page"/>
      </w:r>
    </w:p>
    <w:p w14:paraId="629A737A" w14:textId="77777777" w:rsidR="00154D2D" w:rsidRPr="00652955" w:rsidRDefault="00154D2D" w:rsidP="00154D2D">
      <w:pPr>
        <w:pStyle w:val="Heading1"/>
        <w:numPr>
          <w:ilvl w:val="0"/>
          <w:numId w:val="7"/>
        </w:numPr>
        <w:rPr>
          <w:i/>
        </w:rPr>
      </w:pPr>
      <w:bookmarkStart w:id="3" w:name="_Toc442275431"/>
      <w:r w:rsidRPr="00652955">
        <w:rPr>
          <w:i/>
        </w:rPr>
        <w:lastRenderedPageBreak/>
        <w:t>Task Description:</w:t>
      </w:r>
      <w:bookmarkEnd w:id="3"/>
    </w:p>
    <w:p w14:paraId="5A4D0688" w14:textId="77777777" w:rsidR="00154D2D" w:rsidRDefault="00154D2D" w:rsidP="00154D2D">
      <w:pPr>
        <w:shd w:val="clear" w:color="auto" w:fill="FFFFFF"/>
        <w:rPr>
          <w:rFonts w:ascii="Calibri" w:hAnsi="Calibri"/>
          <w:color w:val="000000"/>
        </w:rPr>
      </w:pPr>
    </w:p>
    <w:p w14:paraId="580068DF" w14:textId="77777777" w:rsidR="00154D2D" w:rsidRDefault="00154D2D" w:rsidP="00154D2D">
      <w:pPr>
        <w:shd w:val="clear" w:color="auto" w:fill="FFFFFF"/>
        <w:ind w:left="360"/>
        <w:rPr>
          <w:rFonts w:ascii="Calibri" w:hAnsi="Calibri"/>
          <w:color w:val="000000"/>
        </w:rPr>
      </w:pPr>
      <w:r>
        <w:rPr>
          <w:rFonts w:ascii="Calibri" w:hAnsi="Calibri"/>
          <w:color w:val="000000"/>
        </w:rPr>
        <w:t>Two Tile Template should be able to be used for a home page or an internal page.  The template needs to be configurable, where user can select the following:</w:t>
      </w:r>
    </w:p>
    <w:p w14:paraId="22C40835" w14:textId="77777777" w:rsidR="00154D2D" w:rsidRDefault="00154D2D" w:rsidP="00154D2D">
      <w:pPr>
        <w:pStyle w:val="ListParagraph"/>
        <w:numPr>
          <w:ilvl w:val="0"/>
          <w:numId w:val="18"/>
        </w:numPr>
        <w:shd w:val="clear" w:color="auto" w:fill="FFFFFF"/>
        <w:rPr>
          <w:rFonts w:ascii="Calibri" w:hAnsi="Calibri"/>
          <w:color w:val="000000"/>
        </w:rPr>
      </w:pPr>
      <w:r>
        <w:rPr>
          <w:rFonts w:ascii="Calibri" w:hAnsi="Calibri"/>
          <w:color w:val="000000"/>
        </w:rPr>
        <w:t>  Top banner</w:t>
      </w:r>
    </w:p>
    <w:p w14:paraId="557BA0E2" w14:textId="77777777" w:rsidR="00154D2D" w:rsidRDefault="00154D2D" w:rsidP="00154D2D">
      <w:pPr>
        <w:pStyle w:val="ListParagraph"/>
        <w:numPr>
          <w:ilvl w:val="0"/>
          <w:numId w:val="18"/>
        </w:numPr>
        <w:shd w:val="clear" w:color="auto" w:fill="FFFFFF"/>
        <w:rPr>
          <w:rFonts w:ascii="Calibri" w:hAnsi="Calibri"/>
          <w:color w:val="000000"/>
        </w:rPr>
      </w:pPr>
      <w:r>
        <w:rPr>
          <w:rFonts w:ascii="Calibri" w:hAnsi="Calibri"/>
          <w:color w:val="000000"/>
        </w:rPr>
        <w:t xml:space="preserve">  Background image</w:t>
      </w:r>
    </w:p>
    <w:p w14:paraId="02D7F0D2" w14:textId="77777777" w:rsidR="00154D2D" w:rsidRPr="00165EBB" w:rsidRDefault="00154D2D" w:rsidP="00154D2D">
      <w:pPr>
        <w:pStyle w:val="ListParagraph"/>
        <w:numPr>
          <w:ilvl w:val="0"/>
          <w:numId w:val="18"/>
        </w:numPr>
        <w:shd w:val="clear" w:color="auto" w:fill="FFFFFF"/>
        <w:rPr>
          <w:rFonts w:ascii="Calibri" w:hAnsi="Calibri"/>
          <w:color w:val="000000"/>
        </w:rPr>
      </w:pPr>
      <w:r>
        <w:rPr>
          <w:rFonts w:ascii="Calibri" w:hAnsi="Calibri"/>
          <w:color w:val="000000"/>
        </w:rPr>
        <w:t xml:space="preserve">  </w:t>
      </w:r>
      <w:r w:rsidRPr="00165EBB">
        <w:rPr>
          <w:rFonts w:ascii="Calibri" w:hAnsi="Calibri"/>
          <w:color w:val="000000"/>
        </w:rPr>
        <w:t>Number of buttons on the page</w:t>
      </w:r>
    </w:p>
    <w:p w14:paraId="313E5F4A" w14:textId="77777777" w:rsidR="00154D2D" w:rsidRPr="006D0DF5" w:rsidRDefault="00154D2D" w:rsidP="00154D2D">
      <w:pPr>
        <w:pStyle w:val="ListParagraph"/>
        <w:numPr>
          <w:ilvl w:val="0"/>
          <w:numId w:val="18"/>
        </w:numPr>
        <w:shd w:val="clear" w:color="auto" w:fill="FFFFFF"/>
        <w:rPr>
          <w:rFonts w:ascii="Calibri" w:hAnsi="Calibri"/>
          <w:color w:val="000000"/>
        </w:rPr>
      </w:pPr>
      <w:r>
        <w:rPr>
          <w:rFonts w:ascii="Calibri" w:hAnsi="Calibri"/>
          <w:color w:val="000000"/>
        </w:rPr>
        <w:t xml:space="preserve">  Image on the button</w:t>
      </w:r>
      <w:r w:rsidRPr="006D0DF5">
        <w:rPr>
          <w:rFonts w:ascii="Calibri" w:hAnsi="Calibri"/>
          <w:color w:val="000000"/>
        </w:rPr>
        <w:t> </w:t>
      </w:r>
    </w:p>
    <w:p w14:paraId="40DA59CD" w14:textId="77777777" w:rsidR="00154D2D" w:rsidRDefault="00154D2D" w:rsidP="00154D2D">
      <w:pPr>
        <w:shd w:val="clear" w:color="auto" w:fill="FFFFFF"/>
        <w:ind w:left="-90" w:firstLine="450"/>
        <w:rPr>
          <w:rFonts w:ascii="Calibri" w:hAnsi="Calibri"/>
          <w:color w:val="000000"/>
        </w:rPr>
      </w:pPr>
      <w:r>
        <w:rPr>
          <w:rFonts w:ascii="Calibri" w:hAnsi="Calibri"/>
          <w:color w:val="000000"/>
        </w:rPr>
        <w:t>Buttons can lead to either a sub-menu, HTML link, video link, PDF page, news feed page.</w:t>
      </w:r>
    </w:p>
    <w:p w14:paraId="13B3D5A2" w14:textId="77777777" w:rsidR="00154D2D" w:rsidRPr="008A0EA5" w:rsidRDefault="00154D2D" w:rsidP="00154D2D">
      <w:pPr>
        <w:pStyle w:val="ListParagraph"/>
        <w:numPr>
          <w:ilvl w:val="0"/>
          <w:numId w:val="22"/>
        </w:numPr>
        <w:shd w:val="clear" w:color="auto" w:fill="FFFFFF"/>
        <w:rPr>
          <w:rFonts w:ascii="Calibri" w:hAnsi="Calibri"/>
          <w:color w:val="000000"/>
        </w:rPr>
      </w:pPr>
      <w:r w:rsidRPr="008A0EA5">
        <w:rPr>
          <w:rFonts w:ascii="Calibri" w:hAnsi="Calibri"/>
          <w:color w:val="000000"/>
        </w:rPr>
        <w:t xml:space="preserve">2 images horizontally needs to </w:t>
      </w:r>
      <w:r>
        <w:rPr>
          <w:rFonts w:ascii="Calibri" w:hAnsi="Calibri"/>
          <w:color w:val="000000"/>
        </w:rPr>
        <w:t>be displayed in the page one below other</w:t>
      </w:r>
      <w:r w:rsidRPr="008A0EA5">
        <w:rPr>
          <w:rFonts w:ascii="Calibri" w:hAnsi="Calibri"/>
          <w:color w:val="000000"/>
        </w:rPr>
        <w:t>, If more than 2</w:t>
      </w:r>
      <w:r>
        <w:rPr>
          <w:rFonts w:ascii="Calibri" w:hAnsi="Calibri"/>
          <w:color w:val="000000"/>
        </w:rPr>
        <w:t xml:space="preserve"> images are set then</w:t>
      </w:r>
      <w:r w:rsidRPr="008A0EA5">
        <w:rPr>
          <w:rFonts w:ascii="Calibri" w:hAnsi="Calibri"/>
          <w:color w:val="000000"/>
        </w:rPr>
        <w:t xml:space="preserve"> it scrolls vertical</w:t>
      </w:r>
      <w:r>
        <w:rPr>
          <w:rFonts w:ascii="Calibri" w:hAnsi="Calibri"/>
          <w:color w:val="000000"/>
        </w:rPr>
        <w:t>ly</w:t>
      </w:r>
      <w:r w:rsidRPr="008A0EA5">
        <w:rPr>
          <w:rFonts w:ascii="Calibri" w:hAnsi="Calibri"/>
          <w:color w:val="000000"/>
        </w:rPr>
        <w:t>.</w:t>
      </w:r>
    </w:p>
    <w:p w14:paraId="75175841" w14:textId="77777777" w:rsidR="00154D2D" w:rsidRDefault="00154D2D" w:rsidP="00154D2D">
      <w:pPr>
        <w:pStyle w:val="ListParagraph"/>
        <w:numPr>
          <w:ilvl w:val="0"/>
          <w:numId w:val="22"/>
        </w:numPr>
        <w:shd w:val="clear" w:color="auto" w:fill="FFFFFF"/>
        <w:rPr>
          <w:rFonts w:ascii="Calibri" w:hAnsi="Calibri"/>
          <w:color w:val="000000"/>
        </w:rPr>
      </w:pPr>
      <w:r w:rsidRPr="008A0EA5">
        <w:rPr>
          <w:rFonts w:ascii="Calibri" w:hAnsi="Calibri"/>
          <w:color w:val="000000"/>
        </w:rPr>
        <w:t xml:space="preserve">The image is the full image and the text would be optional and below. </w:t>
      </w:r>
    </w:p>
    <w:p w14:paraId="1BA19C7E" w14:textId="77777777" w:rsidR="00154D2D" w:rsidRDefault="00154D2D" w:rsidP="00154D2D">
      <w:pPr>
        <w:pStyle w:val="ListParagraph"/>
        <w:numPr>
          <w:ilvl w:val="0"/>
          <w:numId w:val="22"/>
        </w:numPr>
        <w:shd w:val="clear" w:color="auto" w:fill="FFFFFF"/>
        <w:rPr>
          <w:rFonts w:ascii="Calibri" w:hAnsi="Calibri"/>
          <w:color w:val="000000"/>
        </w:rPr>
      </w:pPr>
      <w:r>
        <w:rPr>
          <w:rFonts w:ascii="Calibri" w:hAnsi="Calibri"/>
          <w:color w:val="000000"/>
        </w:rPr>
        <w:t>Both topbanner image and background image are optional to the template.</w:t>
      </w:r>
      <w:r w:rsidRPr="008A0EA5">
        <w:rPr>
          <w:rFonts w:ascii="Calibri" w:hAnsi="Calibri"/>
          <w:color w:val="000000"/>
        </w:rPr>
        <w:t> </w:t>
      </w:r>
    </w:p>
    <w:p w14:paraId="21FD5063" w14:textId="77777777" w:rsidR="00154D2D" w:rsidRPr="0033488E" w:rsidRDefault="00154D2D" w:rsidP="00154D2D">
      <w:pPr>
        <w:spacing w:line="276" w:lineRule="auto"/>
        <w:jc w:val="both"/>
      </w:pPr>
    </w:p>
    <w:p w14:paraId="0E01ABCD" w14:textId="77777777" w:rsidR="00154D2D" w:rsidRDefault="00154D2D" w:rsidP="00154D2D">
      <w:pPr>
        <w:pStyle w:val="Heading1"/>
        <w:numPr>
          <w:ilvl w:val="0"/>
          <w:numId w:val="7"/>
        </w:numPr>
        <w:rPr>
          <w:i/>
        </w:rPr>
      </w:pPr>
      <w:bookmarkStart w:id="4" w:name="_Toc439158813"/>
      <w:bookmarkStart w:id="5" w:name="_Toc442275432"/>
      <w:r w:rsidRPr="00B50860">
        <w:rPr>
          <w:i/>
        </w:rPr>
        <w:t>UI Implementation :</w:t>
      </w:r>
      <w:bookmarkEnd w:id="4"/>
      <w:bookmarkEnd w:id="5"/>
    </w:p>
    <w:p w14:paraId="71289609" w14:textId="77777777" w:rsidR="00154D2D" w:rsidRDefault="00154D2D" w:rsidP="00154D2D"/>
    <w:p w14:paraId="3D10CACF" w14:textId="386A2069" w:rsidR="00154D2D" w:rsidRDefault="00154D2D" w:rsidP="00154D2D">
      <w:r>
        <w:t xml:space="preserve">    iPhone</w:t>
      </w:r>
      <w:r w:rsidR="009B7154">
        <w:t>/Android</w:t>
      </w:r>
      <w:r>
        <w:t>:</w:t>
      </w:r>
    </w:p>
    <w:p w14:paraId="484144A2" w14:textId="77777777" w:rsidR="00154D2D" w:rsidRPr="006D0DF5" w:rsidRDefault="00154D2D" w:rsidP="00154D2D"/>
    <w:p w14:paraId="0AF2E81A" w14:textId="77777777" w:rsidR="00154D2D" w:rsidRDefault="00154D2D" w:rsidP="00154D2D">
      <w:r>
        <w:t xml:space="preserve">   </w:t>
      </w:r>
      <w:r w:rsidRPr="006D0DF5">
        <w:rPr>
          <w:b/>
          <w:noProof/>
        </w:rPr>
        <mc:AlternateContent>
          <mc:Choice Requires="wps">
            <w:drawing>
              <wp:anchor distT="0" distB="0" distL="114300" distR="114300" simplePos="0" relativeHeight="251659264" behindDoc="0" locked="0" layoutInCell="1" allowOverlap="1" wp14:anchorId="75F317A8" wp14:editId="09DF8FCE">
                <wp:simplePos x="0" y="0"/>
                <wp:positionH relativeFrom="column">
                  <wp:posOffset>2952750</wp:posOffset>
                </wp:positionH>
                <wp:positionV relativeFrom="paragraph">
                  <wp:posOffset>129540</wp:posOffset>
                </wp:positionV>
                <wp:extent cx="876300" cy="3333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76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5AFA9" w14:textId="77777777" w:rsidR="00154D2D" w:rsidRDefault="00154D2D" w:rsidP="00154D2D">
                            <w:r>
                              <w:t>Ipad: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F317A8" id="_x0000_t202" coordsize="21600,21600" o:spt="202" path="m,l,21600r21600,l21600,xe">
                <v:stroke joinstyle="miter"/>
                <v:path gradientshapeok="t" o:connecttype="rect"/>
              </v:shapetype>
              <v:shape id="Text Box 13" o:spid="_x0000_s1026" type="#_x0000_t202" style="position:absolute;margin-left:232.5pt;margin-top:10.2pt;width:69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" filled="f" stroked="f" strokeweight=".5pt">
                <v:textbox>
                  <w:txbxContent>
                    <w:p w14:paraId="2125AFA9" w14:textId="77777777" w:rsidR="00154D2D" w:rsidRDefault="00154D2D" w:rsidP="00154D2D">
                      <w:proofErr w:type="spellStart"/>
                      <w:r>
                        <w:t>Ipad</w:t>
                      </w:r>
                      <w:proofErr w:type="spellEnd"/>
                      <w:r>
                        <w:t>:</w:t>
                      </w:r>
                    </w:p>
                  </w:txbxContent>
                </v:textbox>
              </v:shape>
            </w:pict>
          </mc:Fallback>
        </mc:AlternateContent>
      </w:r>
      <w:r w:rsidRPr="006D0DF5">
        <w:rPr>
          <w:b/>
        </w:rPr>
        <w:t xml:space="preserve">  </w:t>
      </w:r>
      <w:r w:rsidRPr="006D0DF5">
        <w:rPr>
          <w:b/>
          <w:noProof/>
        </w:rPr>
        <w:drawing>
          <wp:inline distT="0" distB="0" distL="0" distR="0" wp14:anchorId="609C8A68" wp14:editId="707696F0">
            <wp:extent cx="2590457" cy="435038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hone6.png"/>
                    <pic:cNvPicPr/>
                  </pic:nvPicPr>
                  <pic:blipFill>
                    <a:blip r:embed="rId11">
                      <a:extLst>
                        <a:ext uri="{28A0092B-C50C-407E-A947-70E740481C1C}">
                          <a14:useLocalDpi xmlns:a14="http://schemas.microsoft.com/office/drawing/2010/main" val="0"/>
                        </a:ext>
                      </a:extLst>
                    </a:blip>
                    <a:stretch>
                      <a:fillRect/>
                    </a:stretch>
                  </pic:blipFill>
                  <pic:spPr>
                    <a:xfrm>
                      <a:off x="0" y="0"/>
                      <a:ext cx="2595751" cy="4359275"/>
                    </a:xfrm>
                    <a:prstGeom prst="rect">
                      <a:avLst/>
                    </a:prstGeom>
                  </pic:spPr>
                </pic:pic>
              </a:graphicData>
            </a:graphic>
          </wp:inline>
        </w:drawing>
      </w:r>
      <w:r>
        <w:t xml:space="preserve">    </w:t>
      </w:r>
      <w:r>
        <w:rPr>
          <w:noProof/>
        </w:rPr>
        <w:drawing>
          <wp:inline distT="0" distB="0" distL="0" distR="0" wp14:anchorId="10896941" wp14:editId="0297A408">
            <wp:extent cx="2895600" cy="38570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ad2image.png"/>
                    <pic:cNvPicPr/>
                  </pic:nvPicPr>
                  <pic:blipFill>
                    <a:blip r:embed="rId12">
                      <a:extLst>
                        <a:ext uri="{28A0092B-C50C-407E-A947-70E740481C1C}">
                          <a14:useLocalDpi xmlns:a14="http://schemas.microsoft.com/office/drawing/2010/main" val="0"/>
                        </a:ext>
                      </a:extLst>
                    </a:blip>
                    <a:stretch>
                      <a:fillRect/>
                    </a:stretch>
                  </pic:blipFill>
                  <pic:spPr>
                    <a:xfrm>
                      <a:off x="0" y="0"/>
                      <a:ext cx="2897176" cy="3859128"/>
                    </a:xfrm>
                    <a:prstGeom prst="rect">
                      <a:avLst/>
                    </a:prstGeom>
                  </pic:spPr>
                </pic:pic>
              </a:graphicData>
            </a:graphic>
          </wp:inline>
        </w:drawing>
      </w:r>
    </w:p>
    <w:p w14:paraId="23BEDA7B" w14:textId="77777777" w:rsidR="00154D2D" w:rsidRDefault="00154D2D" w:rsidP="00154D2D">
      <w:r>
        <w:t xml:space="preserve">         </w:t>
      </w:r>
    </w:p>
    <w:p w14:paraId="6BD05A87" w14:textId="77777777" w:rsidR="00154D2D" w:rsidRDefault="00154D2D" w:rsidP="00154D2D"/>
    <w:p w14:paraId="332DCF93" w14:textId="77777777" w:rsidR="00154D2D" w:rsidRPr="00EF622D" w:rsidRDefault="00154D2D" w:rsidP="00154D2D"/>
    <w:p w14:paraId="7F810ED8" w14:textId="77777777" w:rsidR="00154D2D" w:rsidRPr="00EF622D" w:rsidRDefault="00154D2D" w:rsidP="00154D2D">
      <w:pPr>
        <w:pStyle w:val="Heading1"/>
        <w:numPr>
          <w:ilvl w:val="0"/>
          <w:numId w:val="7"/>
        </w:numPr>
        <w:spacing w:line="276" w:lineRule="auto"/>
        <w:rPr>
          <w:i/>
        </w:rPr>
      </w:pPr>
      <w:bookmarkStart w:id="6" w:name="_Toc439158814"/>
      <w:bookmarkStart w:id="7" w:name="_Toc442275433"/>
      <w:r w:rsidRPr="00EF622D">
        <w:rPr>
          <w:i/>
        </w:rPr>
        <w:t>Business Logic Implementation:</w:t>
      </w:r>
      <w:bookmarkEnd w:id="6"/>
      <w:bookmarkEnd w:id="7"/>
    </w:p>
    <w:p w14:paraId="15236982" w14:textId="094547C8" w:rsidR="00154D2D" w:rsidRDefault="00154D2D" w:rsidP="00154D2D">
      <w:pPr>
        <w:ind w:firstLine="720"/>
        <w:rPr>
          <w:b/>
        </w:rPr>
      </w:pPr>
      <w:r>
        <w:rPr>
          <w:b/>
        </w:rPr>
        <w:t>iOS</w:t>
      </w:r>
      <w:r w:rsidR="00DF1335">
        <w:rPr>
          <w:b/>
        </w:rPr>
        <w:t>/Android</w:t>
      </w:r>
      <w:r w:rsidRPr="00333418">
        <w:rPr>
          <w:b/>
        </w:rPr>
        <w:t>:</w:t>
      </w:r>
    </w:p>
    <w:p w14:paraId="0A936F94" w14:textId="77777777" w:rsidR="00154D2D" w:rsidRDefault="00154D2D" w:rsidP="00154D2D">
      <w:pPr>
        <w:ind w:firstLine="720"/>
        <w:rPr>
          <w:b/>
        </w:rPr>
      </w:pPr>
      <w:r>
        <w:rPr>
          <w:b/>
        </w:rPr>
        <w:t xml:space="preserve"> </w:t>
      </w:r>
    </w:p>
    <w:p w14:paraId="552C41F4" w14:textId="77777777" w:rsidR="00154D2D" w:rsidRDefault="00154D2D" w:rsidP="00154D2D">
      <w:pPr>
        <w:ind w:firstLine="720"/>
        <w:rPr>
          <w:b/>
        </w:rPr>
      </w:pPr>
      <w:r>
        <w:rPr>
          <w:b/>
        </w:rPr>
        <w:t>2 tile image:</w:t>
      </w:r>
    </w:p>
    <w:p w14:paraId="1DEB0888" w14:textId="77777777" w:rsidR="00154D2D" w:rsidRPr="00333418" w:rsidRDefault="00154D2D" w:rsidP="00154D2D">
      <w:pPr>
        <w:pStyle w:val="ListParagraph"/>
        <w:numPr>
          <w:ilvl w:val="0"/>
          <w:numId w:val="13"/>
        </w:numPr>
        <w:spacing w:line="276" w:lineRule="auto"/>
      </w:pPr>
      <w:r>
        <w:t>The menu displayed with custom bar, optional banner image and bottom buttons .</w:t>
      </w:r>
    </w:p>
    <w:p w14:paraId="5CB3098B" w14:textId="77777777" w:rsidR="00154D2D" w:rsidRDefault="00154D2D" w:rsidP="00154D2D">
      <w:pPr>
        <w:pStyle w:val="ListParagraph"/>
        <w:numPr>
          <w:ilvl w:val="0"/>
          <w:numId w:val="13"/>
        </w:numPr>
        <w:spacing w:line="276" w:lineRule="auto"/>
      </w:pPr>
      <w:r>
        <w:t>By default 2 Images(</w:t>
      </w:r>
      <w:r>
        <w:rPr>
          <w:b/>
          <w:bCs/>
          <w:color w:val="000000"/>
          <w:sz w:val="22"/>
          <w:szCs w:val="22"/>
        </w:rPr>
        <w:t>708 x 326</w:t>
      </w:r>
      <w:r>
        <w:t xml:space="preserve">) will be displayed </w:t>
      </w:r>
      <w:r w:rsidRPr="000277A8">
        <w:t xml:space="preserve">to fit the page without scrolling, If more than </w:t>
      </w:r>
      <w:r>
        <w:t>2</w:t>
      </w:r>
      <w:r w:rsidRPr="000277A8">
        <w:t xml:space="preserve"> it scrolls vertical</w:t>
      </w:r>
      <w:r>
        <w:t>ly.</w:t>
      </w:r>
    </w:p>
    <w:p w14:paraId="5B8205EA" w14:textId="77777777" w:rsidR="00154D2D" w:rsidRDefault="00154D2D" w:rsidP="00154D2D">
      <w:pPr>
        <w:pStyle w:val="ListParagraph"/>
        <w:numPr>
          <w:ilvl w:val="0"/>
          <w:numId w:val="13"/>
        </w:numPr>
        <w:spacing w:line="276" w:lineRule="auto"/>
      </w:pPr>
      <w:r>
        <w:t>2 Buttons per page are displayed horizontally one below other.</w:t>
      </w:r>
    </w:p>
    <w:p w14:paraId="2629DBD8" w14:textId="77777777" w:rsidR="00154D2D" w:rsidRDefault="00154D2D" w:rsidP="00154D2D">
      <w:pPr>
        <w:pStyle w:val="ListParagraph"/>
        <w:numPr>
          <w:ilvl w:val="0"/>
          <w:numId w:val="13"/>
        </w:numPr>
        <w:spacing w:line="276" w:lineRule="auto"/>
      </w:pPr>
      <w:r>
        <w:t xml:space="preserve">If button name is present then it is  displayed else it is not displayed but </w:t>
      </w:r>
      <w:r w:rsidRPr="005D7DC4">
        <w:t>Space for button name will be reserved even if it is not displayed.</w:t>
      </w:r>
    </w:p>
    <w:p w14:paraId="2EE3AE48" w14:textId="77777777" w:rsidR="00154D2D" w:rsidRDefault="00154D2D" w:rsidP="00154D2D">
      <w:pPr>
        <w:pStyle w:val="ListParagraph"/>
        <w:numPr>
          <w:ilvl w:val="0"/>
          <w:numId w:val="13"/>
        </w:numPr>
        <w:spacing w:line="276" w:lineRule="auto"/>
      </w:pPr>
      <w:r>
        <w:t>Background image is optional for the template</w:t>
      </w:r>
    </w:p>
    <w:p w14:paraId="6FA1DE90" w14:textId="77777777" w:rsidR="00154D2D" w:rsidRDefault="00154D2D" w:rsidP="00154D2D">
      <w:pPr>
        <w:spacing w:line="276" w:lineRule="auto"/>
      </w:pPr>
    </w:p>
    <w:p w14:paraId="2FE4356C" w14:textId="77777777" w:rsidR="00154D2D" w:rsidRPr="0033488E" w:rsidRDefault="00154D2D" w:rsidP="00154D2D">
      <w:pPr>
        <w:pStyle w:val="Heading1"/>
        <w:numPr>
          <w:ilvl w:val="0"/>
          <w:numId w:val="7"/>
        </w:numPr>
        <w:spacing w:line="276" w:lineRule="auto"/>
        <w:rPr>
          <w:rFonts w:ascii="Times New Roman" w:hAnsi="Times New Roman"/>
          <w:i/>
        </w:rPr>
      </w:pPr>
      <w:bookmarkStart w:id="8" w:name="_Toc439158815"/>
      <w:bookmarkStart w:id="9" w:name="_Toc442275434"/>
      <w:r w:rsidRPr="0033488E">
        <w:rPr>
          <w:rFonts w:ascii="Times New Roman" w:hAnsi="Times New Roman"/>
          <w:i/>
        </w:rPr>
        <w:t>App changes:</w:t>
      </w:r>
      <w:bookmarkEnd w:id="8"/>
      <w:bookmarkEnd w:id="9"/>
    </w:p>
    <w:p w14:paraId="60E2347E" w14:textId="77777777" w:rsidR="00154D2D" w:rsidRDefault="00154D2D" w:rsidP="00154D2D">
      <w:pPr>
        <w:spacing w:line="276" w:lineRule="auto"/>
        <w:rPr>
          <w:b/>
        </w:rPr>
      </w:pPr>
    </w:p>
    <w:p w14:paraId="6104B1D1" w14:textId="118F2E3B" w:rsidR="00154D2D" w:rsidRDefault="00154D2D" w:rsidP="00DF1335">
      <w:pPr>
        <w:spacing w:line="276" w:lineRule="auto"/>
        <w:ind w:left="720"/>
      </w:pPr>
      <w:r>
        <w:t>iOS</w:t>
      </w:r>
      <w:r w:rsidR="00DF1335">
        <w:t>/Android</w:t>
      </w:r>
      <w:r>
        <w:t>:</w:t>
      </w:r>
    </w:p>
    <w:p w14:paraId="0C269C49" w14:textId="77777777" w:rsidR="00154D2D" w:rsidRDefault="00154D2D" w:rsidP="00154D2D">
      <w:pPr>
        <w:spacing w:line="276" w:lineRule="auto"/>
      </w:pPr>
    </w:p>
    <w:p w14:paraId="40464B93" w14:textId="77777777" w:rsidR="00154D2D" w:rsidRDefault="00154D2D" w:rsidP="00154D2D">
      <w:pPr>
        <w:pStyle w:val="ListParagraph"/>
        <w:numPr>
          <w:ilvl w:val="1"/>
          <w:numId w:val="19"/>
        </w:numPr>
        <w:spacing w:line="276" w:lineRule="auto"/>
      </w:pPr>
      <w:r>
        <w:t>Create new screen design for 2 tile Template.</w:t>
      </w:r>
    </w:p>
    <w:p w14:paraId="63CE22F0" w14:textId="77777777" w:rsidR="00154D2D" w:rsidRDefault="00154D2D" w:rsidP="00154D2D">
      <w:pPr>
        <w:pStyle w:val="ListParagraph"/>
        <w:numPr>
          <w:ilvl w:val="1"/>
          <w:numId w:val="19"/>
        </w:numPr>
        <w:spacing w:line="276" w:lineRule="auto"/>
      </w:pPr>
      <w:r>
        <w:t>2 Images(</w:t>
      </w:r>
      <w:r>
        <w:rPr>
          <w:b/>
          <w:bCs/>
          <w:color w:val="000000"/>
          <w:sz w:val="22"/>
          <w:szCs w:val="22"/>
        </w:rPr>
        <w:t>708 x 326</w:t>
      </w:r>
      <w:r>
        <w:t xml:space="preserve">) will be displayed </w:t>
      </w:r>
      <w:r w:rsidRPr="000277A8">
        <w:t>to fit the page without scrolling, If more than</w:t>
      </w:r>
      <w:r>
        <w:t xml:space="preserve"> 2</w:t>
      </w:r>
      <w:r w:rsidRPr="000277A8">
        <w:t xml:space="preserve"> it scrolls </w:t>
      </w:r>
      <w:r>
        <w:t>vertically.</w:t>
      </w:r>
    </w:p>
    <w:p w14:paraId="761F3789" w14:textId="77777777" w:rsidR="00154D2D" w:rsidRDefault="00154D2D" w:rsidP="00154D2D">
      <w:pPr>
        <w:pStyle w:val="ListParagraph"/>
        <w:numPr>
          <w:ilvl w:val="1"/>
          <w:numId w:val="19"/>
        </w:numPr>
        <w:spacing w:line="276" w:lineRule="auto"/>
      </w:pPr>
      <w:r>
        <w:t>Make the label optional.</w:t>
      </w:r>
    </w:p>
    <w:p w14:paraId="26A2879F" w14:textId="77777777" w:rsidR="00154D2D" w:rsidRDefault="00154D2D" w:rsidP="00154D2D">
      <w:pPr>
        <w:pStyle w:val="ListParagraph"/>
        <w:numPr>
          <w:ilvl w:val="1"/>
          <w:numId w:val="19"/>
        </w:numPr>
        <w:spacing w:line="276" w:lineRule="auto"/>
      </w:pPr>
      <w:r>
        <w:t>Background image is optional for the template hence have to set the general background image or color if template specific image is not set.</w:t>
      </w:r>
    </w:p>
    <w:p w14:paraId="44399430" w14:textId="77777777" w:rsidR="00154D2D" w:rsidRDefault="00154D2D" w:rsidP="00154D2D">
      <w:pPr>
        <w:spacing w:line="276" w:lineRule="auto"/>
      </w:pPr>
    </w:p>
    <w:p w14:paraId="6FF6BC78" w14:textId="77777777" w:rsidR="00154D2D" w:rsidRPr="00C13170" w:rsidRDefault="00154D2D" w:rsidP="00154D2D">
      <w:pPr>
        <w:spacing w:line="276" w:lineRule="auto"/>
        <w:ind w:left="720"/>
        <w:rPr>
          <w:b/>
        </w:rPr>
      </w:pPr>
    </w:p>
    <w:p w14:paraId="67A928EC" w14:textId="77777777" w:rsidR="00154D2D" w:rsidRPr="0033488E" w:rsidRDefault="00154D2D" w:rsidP="00154D2D">
      <w:pPr>
        <w:pStyle w:val="Heading1"/>
        <w:numPr>
          <w:ilvl w:val="0"/>
          <w:numId w:val="7"/>
        </w:numPr>
        <w:spacing w:line="276" w:lineRule="auto"/>
        <w:rPr>
          <w:rFonts w:ascii="Times New Roman" w:hAnsi="Times New Roman"/>
          <w:i/>
        </w:rPr>
      </w:pPr>
      <w:bookmarkStart w:id="10" w:name="_Toc439158816"/>
      <w:bookmarkStart w:id="11" w:name="_Toc442275435"/>
      <w:r>
        <w:rPr>
          <w:rFonts w:ascii="Times New Roman" w:hAnsi="Times New Roman"/>
          <w:i/>
        </w:rPr>
        <w:t xml:space="preserve">App </w:t>
      </w:r>
      <w:r w:rsidRPr="0033488E">
        <w:rPr>
          <w:rFonts w:ascii="Times New Roman" w:hAnsi="Times New Roman"/>
          <w:i/>
        </w:rPr>
        <w:t>Server changes:</w:t>
      </w:r>
      <w:bookmarkEnd w:id="10"/>
      <w:bookmarkEnd w:id="11"/>
    </w:p>
    <w:p w14:paraId="5F93E423" w14:textId="77777777" w:rsidR="00154D2D" w:rsidRDefault="00154D2D" w:rsidP="00154D2D">
      <w:pPr>
        <w:spacing w:line="276" w:lineRule="auto"/>
        <w:ind w:left="720"/>
      </w:pPr>
      <w:r>
        <w:t>&lt;changes required in server end&gt;</w:t>
      </w:r>
    </w:p>
    <w:p w14:paraId="47A3FCF7" w14:textId="77777777" w:rsidR="00154D2D" w:rsidRDefault="00154D2D" w:rsidP="00154D2D">
      <w:pPr>
        <w:spacing w:line="276" w:lineRule="auto"/>
        <w:ind w:left="720"/>
      </w:pPr>
    </w:p>
    <w:p w14:paraId="792C58EF" w14:textId="77777777" w:rsidR="00154D2D" w:rsidRPr="0033488E" w:rsidRDefault="00154D2D" w:rsidP="00154D2D">
      <w:pPr>
        <w:pStyle w:val="Heading1"/>
        <w:numPr>
          <w:ilvl w:val="0"/>
          <w:numId w:val="7"/>
        </w:numPr>
        <w:spacing w:line="276" w:lineRule="auto"/>
        <w:rPr>
          <w:rFonts w:ascii="Times New Roman" w:hAnsi="Times New Roman"/>
          <w:i/>
        </w:rPr>
      </w:pPr>
      <w:bookmarkStart w:id="12" w:name="_Toc442275436"/>
      <w:r>
        <w:rPr>
          <w:rFonts w:ascii="Times New Roman" w:hAnsi="Times New Roman"/>
          <w:i/>
        </w:rPr>
        <w:t xml:space="preserve">Web </w:t>
      </w:r>
      <w:r w:rsidRPr="0033488E">
        <w:rPr>
          <w:rFonts w:ascii="Times New Roman" w:hAnsi="Times New Roman"/>
          <w:i/>
        </w:rPr>
        <w:t>Server changes:</w:t>
      </w:r>
      <w:bookmarkEnd w:id="12"/>
    </w:p>
    <w:p w14:paraId="355CB46C" w14:textId="77777777" w:rsidR="00154D2D" w:rsidRPr="0033488E" w:rsidRDefault="00154D2D" w:rsidP="00154D2D">
      <w:pPr>
        <w:spacing w:line="276" w:lineRule="auto"/>
        <w:ind w:left="720"/>
      </w:pPr>
    </w:p>
    <w:p w14:paraId="408266C8" w14:textId="77777777" w:rsidR="00154D2D" w:rsidRDefault="00154D2D" w:rsidP="00154D2D">
      <w:pPr>
        <w:pStyle w:val="Heading1"/>
        <w:numPr>
          <w:ilvl w:val="0"/>
          <w:numId w:val="7"/>
        </w:numPr>
        <w:spacing w:line="276" w:lineRule="auto"/>
        <w:rPr>
          <w:rFonts w:ascii="Times New Roman" w:hAnsi="Times New Roman"/>
        </w:rPr>
      </w:pPr>
      <w:bookmarkStart w:id="13" w:name="_Toc439158817"/>
      <w:bookmarkStart w:id="14" w:name="_Toc442275437"/>
      <w:r w:rsidRPr="0033488E">
        <w:rPr>
          <w:rFonts w:ascii="Times New Roman" w:hAnsi="Times New Roman"/>
          <w:i/>
        </w:rPr>
        <w:t>Database changes:</w:t>
      </w:r>
      <w:bookmarkEnd w:id="13"/>
      <w:bookmarkEnd w:id="14"/>
      <w:r w:rsidRPr="0033488E">
        <w:rPr>
          <w:rFonts w:ascii="Times New Roman" w:hAnsi="Times New Roman"/>
        </w:rPr>
        <w:tab/>
      </w:r>
    </w:p>
    <w:p w14:paraId="65ADCE70" w14:textId="77777777" w:rsidR="00154D2D" w:rsidRPr="0033488E" w:rsidRDefault="00154D2D" w:rsidP="00154D2D">
      <w:pPr>
        <w:pStyle w:val="ListParagraph"/>
        <w:spacing w:line="276" w:lineRule="auto"/>
      </w:pPr>
      <w:r>
        <w:t>&lt;changes required in database  end&gt;</w:t>
      </w:r>
    </w:p>
    <w:p w14:paraId="57D578FA" w14:textId="77777777" w:rsidR="00154D2D" w:rsidRPr="00062088" w:rsidRDefault="00154D2D" w:rsidP="00154D2D"/>
    <w:p w14:paraId="338EE3F1" w14:textId="77777777" w:rsidR="00154D2D" w:rsidRDefault="00154D2D" w:rsidP="00154D2D">
      <w:pPr>
        <w:pStyle w:val="Heading1"/>
        <w:numPr>
          <w:ilvl w:val="0"/>
          <w:numId w:val="7"/>
        </w:numPr>
        <w:spacing w:line="276" w:lineRule="auto"/>
        <w:rPr>
          <w:rFonts w:ascii="Times New Roman" w:hAnsi="Times New Roman"/>
          <w:i/>
        </w:rPr>
      </w:pPr>
      <w:bookmarkStart w:id="15" w:name="_Toc439158818"/>
      <w:bookmarkStart w:id="16" w:name="_Toc442275438"/>
      <w:r w:rsidRPr="0033488E">
        <w:rPr>
          <w:rFonts w:ascii="Times New Roman" w:hAnsi="Times New Roman"/>
          <w:i/>
        </w:rPr>
        <w:t>Impacted Items List:</w:t>
      </w:r>
      <w:bookmarkEnd w:id="15"/>
      <w:bookmarkEnd w:id="16"/>
    </w:p>
    <w:p w14:paraId="0BCB5538" w14:textId="77777777" w:rsidR="00154D2D" w:rsidRDefault="00154D2D" w:rsidP="00154D2D">
      <w:r>
        <w:t xml:space="preserve">         iOS:</w:t>
      </w:r>
    </w:p>
    <w:p w14:paraId="1290EF75" w14:textId="77777777" w:rsidR="00154D2D" w:rsidRDefault="00154D2D" w:rsidP="00154D2D">
      <w:pPr>
        <w:pStyle w:val="ListParagraph"/>
        <w:numPr>
          <w:ilvl w:val="0"/>
          <w:numId w:val="21"/>
        </w:numPr>
      </w:pPr>
      <w:r>
        <w:t>Mainmenuviewcontroller.m</w:t>
      </w:r>
    </w:p>
    <w:p w14:paraId="5D3F1220" w14:textId="77777777" w:rsidR="00154D2D" w:rsidRDefault="00154D2D" w:rsidP="00154D2D">
      <w:pPr>
        <w:pStyle w:val="ListParagraph"/>
        <w:numPr>
          <w:ilvl w:val="0"/>
          <w:numId w:val="21"/>
        </w:numPr>
      </w:pPr>
      <w:r>
        <w:t>buttonsetupviewconmtroller</w:t>
      </w:r>
    </w:p>
    <w:p w14:paraId="57A73F6C" w14:textId="658A8E16" w:rsidR="00154D2D" w:rsidRDefault="00177374" w:rsidP="00177374">
      <w:pPr>
        <w:ind w:firstLine="360"/>
      </w:pPr>
      <w:r>
        <w:t>Android:</w:t>
      </w:r>
    </w:p>
    <w:p w14:paraId="000224E3" w14:textId="77777777" w:rsidR="00502D4D" w:rsidRDefault="00502D4D" w:rsidP="00502D4D">
      <w:pPr>
        <w:pStyle w:val="ListParagraph"/>
        <w:numPr>
          <w:ilvl w:val="0"/>
          <w:numId w:val="26"/>
        </w:numPr>
        <w:suppressAutoHyphens/>
        <w:spacing w:line="256" w:lineRule="auto"/>
      </w:pPr>
      <w:r>
        <w:t>FourTileTemplate.java</w:t>
      </w:r>
    </w:p>
    <w:p w14:paraId="6D4DD3A8" w14:textId="77777777" w:rsidR="00502D4D" w:rsidRDefault="00502D4D" w:rsidP="00502D4D">
      <w:pPr>
        <w:pStyle w:val="ListParagraph"/>
        <w:numPr>
          <w:ilvl w:val="0"/>
          <w:numId w:val="26"/>
        </w:numPr>
        <w:suppressAutoHyphens/>
        <w:spacing w:line="256" w:lineRule="auto"/>
      </w:pPr>
      <w:r>
        <w:t>Four_image_tile.xml</w:t>
      </w:r>
    </w:p>
    <w:p w14:paraId="5DBDC0E7" w14:textId="77777777" w:rsidR="00502D4D" w:rsidRDefault="00502D4D" w:rsidP="00502D4D">
      <w:pPr>
        <w:pStyle w:val="ListParagraph"/>
        <w:numPr>
          <w:ilvl w:val="0"/>
          <w:numId w:val="26"/>
        </w:numPr>
        <w:suppressAutoHyphens/>
        <w:spacing w:line="256" w:lineRule="auto"/>
      </w:pPr>
      <w:r>
        <w:t>FilterandSortAsyTask.java</w:t>
      </w:r>
    </w:p>
    <w:p w14:paraId="539E42B2" w14:textId="77777777" w:rsidR="00502D4D" w:rsidRDefault="00502D4D" w:rsidP="00502D4D">
      <w:pPr>
        <w:pStyle w:val="ListParagraph"/>
        <w:numPr>
          <w:ilvl w:val="0"/>
          <w:numId w:val="26"/>
        </w:numPr>
        <w:suppressAutoHyphens/>
        <w:spacing w:line="256" w:lineRule="auto"/>
      </w:pPr>
      <w:r>
        <w:lastRenderedPageBreak/>
        <w:t>menuAsytask.java</w:t>
      </w:r>
    </w:p>
    <w:p w14:paraId="79718C43" w14:textId="77777777" w:rsidR="00502D4D" w:rsidRDefault="00502D4D" w:rsidP="00502D4D">
      <w:pPr>
        <w:pStyle w:val="ListParagraph"/>
        <w:numPr>
          <w:ilvl w:val="0"/>
          <w:numId w:val="26"/>
        </w:numPr>
        <w:suppressAutoHyphens/>
        <w:spacing w:line="256" w:lineRule="auto"/>
      </w:pPr>
      <w:r>
        <w:t>menuDataHandler.java</w:t>
      </w:r>
    </w:p>
    <w:p w14:paraId="5DB0DFE7" w14:textId="77777777" w:rsidR="00177374" w:rsidRPr="00C537FA" w:rsidRDefault="00177374" w:rsidP="00154D2D">
      <w:pPr>
        <w:pStyle w:val="ListParagraph"/>
        <w:ind w:left="1440"/>
      </w:pPr>
    </w:p>
    <w:p w14:paraId="4638FE5B" w14:textId="77777777" w:rsidR="00154D2D" w:rsidRDefault="00154D2D" w:rsidP="00154D2D">
      <w:pPr>
        <w:pStyle w:val="Heading1"/>
        <w:numPr>
          <w:ilvl w:val="0"/>
          <w:numId w:val="7"/>
        </w:numPr>
        <w:spacing w:line="276" w:lineRule="auto"/>
        <w:rPr>
          <w:rFonts w:ascii="Times New Roman" w:hAnsi="Times New Roman"/>
          <w:i/>
        </w:rPr>
      </w:pPr>
      <w:bookmarkStart w:id="17" w:name="_Toc439158819"/>
      <w:bookmarkStart w:id="18" w:name="_Toc442275439"/>
      <w:r w:rsidRPr="0033488E">
        <w:rPr>
          <w:rFonts w:ascii="Times New Roman" w:hAnsi="Times New Roman"/>
          <w:i/>
        </w:rPr>
        <w:t>Questions/Clarifications:</w:t>
      </w:r>
      <w:bookmarkEnd w:id="17"/>
      <w:bookmarkEnd w:id="18"/>
    </w:p>
    <w:p w14:paraId="1382C706" w14:textId="77777777" w:rsidR="00154D2D" w:rsidRPr="0014461C" w:rsidRDefault="00154D2D" w:rsidP="00154D2D">
      <w:pPr>
        <w:rPr>
          <w:color w:val="1F497D"/>
        </w:rPr>
      </w:pPr>
      <w:r>
        <w:rPr>
          <w:color w:val="1F497D"/>
        </w:rPr>
        <w:t xml:space="preserve">        </w:t>
      </w:r>
    </w:p>
    <w:tbl>
      <w:tblPr>
        <w:tblStyle w:val="TableGrid"/>
        <w:tblW w:w="0" w:type="auto"/>
        <w:tblInd w:w="720" w:type="dxa"/>
        <w:tblLook w:val="04A0" w:firstRow="1" w:lastRow="0" w:firstColumn="1" w:lastColumn="0" w:noHBand="0" w:noVBand="1"/>
      </w:tblPr>
      <w:tblGrid>
        <w:gridCol w:w="991"/>
        <w:gridCol w:w="3352"/>
        <w:gridCol w:w="2172"/>
      </w:tblGrid>
      <w:tr w:rsidR="00154D2D" w14:paraId="76CE3BC3" w14:textId="77777777" w:rsidTr="009A61AE">
        <w:trPr>
          <w:trHeight w:val="459"/>
        </w:trPr>
        <w:tc>
          <w:tcPr>
            <w:tcW w:w="991" w:type="dxa"/>
          </w:tcPr>
          <w:p w14:paraId="1B19DC1E" w14:textId="77777777" w:rsidR="00154D2D" w:rsidRDefault="00154D2D" w:rsidP="009A61AE">
            <w:r>
              <w:t>SL No</w:t>
            </w:r>
          </w:p>
        </w:tc>
        <w:tc>
          <w:tcPr>
            <w:tcW w:w="3352" w:type="dxa"/>
          </w:tcPr>
          <w:p w14:paraId="4A1E2172" w14:textId="77777777" w:rsidR="00154D2D" w:rsidRDefault="00154D2D" w:rsidP="009A61AE">
            <w:r>
              <w:t>Query Description</w:t>
            </w:r>
          </w:p>
        </w:tc>
        <w:tc>
          <w:tcPr>
            <w:tcW w:w="2172" w:type="dxa"/>
          </w:tcPr>
          <w:p w14:paraId="00F5F540" w14:textId="77777777" w:rsidR="00154D2D" w:rsidRDefault="00154D2D" w:rsidP="009A61AE">
            <w:r>
              <w:t xml:space="preserve">Response  </w:t>
            </w:r>
          </w:p>
        </w:tc>
      </w:tr>
      <w:tr w:rsidR="00154D2D" w14:paraId="4E7F8C8E" w14:textId="77777777" w:rsidTr="009A61AE">
        <w:trPr>
          <w:trHeight w:val="459"/>
        </w:trPr>
        <w:tc>
          <w:tcPr>
            <w:tcW w:w="991" w:type="dxa"/>
          </w:tcPr>
          <w:p w14:paraId="60D7ABCA" w14:textId="77777777" w:rsidR="00154D2D" w:rsidRDefault="00154D2D" w:rsidP="009A61AE">
            <w:r>
              <w:t>1.</w:t>
            </w:r>
          </w:p>
        </w:tc>
        <w:tc>
          <w:tcPr>
            <w:tcW w:w="3352" w:type="dxa"/>
          </w:tcPr>
          <w:p w14:paraId="4CE644D1" w14:textId="77777777" w:rsidR="00154D2D" w:rsidRPr="007F18FF" w:rsidRDefault="00154D2D" w:rsidP="009A61AE">
            <w:r>
              <w:rPr>
                <w:rFonts w:ascii="Calibri" w:hAnsi="Calibri"/>
                <w:color w:val="000000"/>
                <w:sz w:val="22"/>
                <w:szCs w:val="22"/>
              </w:rPr>
              <w:t>Do we need to restrict only for two image ? If it is only one image, do we need to display in center of the screen?</w:t>
            </w:r>
            <w:r w:rsidRPr="00F83843">
              <w:rPr>
                <w:rFonts w:ascii="Calibri" w:hAnsi="Calibri"/>
                <w:color w:val="000000"/>
              </w:rPr>
              <w:t>.</w:t>
            </w:r>
          </w:p>
          <w:p w14:paraId="38EAD700" w14:textId="77777777" w:rsidR="00154D2D" w:rsidRDefault="00154D2D" w:rsidP="009A61AE"/>
        </w:tc>
        <w:tc>
          <w:tcPr>
            <w:tcW w:w="2172" w:type="dxa"/>
          </w:tcPr>
          <w:p w14:paraId="2446E302" w14:textId="77777777" w:rsidR="00154D2D" w:rsidRDefault="00154D2D" w:rsidP="009A61AE">
            <w:r>
              <w:t>No</w:t>
            </w:r>
          </w:p>
        </w:tc>
      </w:tr>
      <w:tr w:rsidR="00154D2D" w14:paraId="40EA5051" w14:textId="77777777" w:rsidTr="009A61AE">
        <w:trPr>
          <w:trHeight w:val="459"/>
        </w:trPr>
        <w:tc>
          <w:tcPr>
            <w:tcW w:w="991" w:type="dxa"/>
          </w:tcPr>
          <w:p w14:paraId="0E4012B5" w14:textId="77777777" w:rsidR="00154D2D" w:rsidRDefault="00154D2D" w:rsidP="009A61AE">
            <w:r>
              <w:t>2.</w:t>
            </w:r>
          </w:p>
        </w:tc>
        <w:tc>
          <w:tcPr>
            <w:tcW w:w="3352" w:type="dxa"/>
          </w:tcPr>
          <w:p w14:paraId="4B1A6B8A" w14:textId="77777777" w:rsidR="00154D2D" w:rsidRDefault="00154D2D" w:rsidP="009A61AE">
            <w:r>
              <w:rPr>
                <w:rFonts w:ascii="Calibri" w:hAnsi="Calibri"/>
                <w:color w:val="000000"/>
                <w:sz w:val="22"/>
                <w:szCs w:val="22"/>
              </w:rPr>
              <w:t>Should we have background image for this template alone ? which will override Main/Sub menu level background image</w:t>
            </w:r>
          </w:p>
        </w:tc>
        <w:tc>
          <w:tcPr>
            <w:tcW w:w="2172" w:type="dxa"/>
          </w:tcPr>
          <w:p w14:paraId="4F9C7967" w14:textId="77777777" w:rsidR="00154D2D" w:rsidRDefault="00154D2D" w:rsidP="009A61AE">
            <w:r>
              <w:t>Yes</w:t>
            </w:r>
          </w:p>
        </w:tc>
      </w:tr>
      <w:tr w:rsidR="00154D2D" w14:paraId="354E3040" w14:textId="77777777" w:rsidTr="009A61AE">
        <w:trPr>
          <w:trHeight w:val="459"/>
        </w:trPr>
        <w:tc>
          <w:tcPr>
            <w:tcW w:w="991" w:type="dxa"/>
          </w:tcPr>
          <w:p w14:paraId="7817FC7A" w14:textId="77777777" w:rsidR="00154D2D" w:rsidRDefault="00154D2D" w:rsidP="009A61AE">
            <w:r>
              <w:t>3.</w:t>
            </w:r>
          </w:p>
        </w:tc>
        <w:tc>
          <w:tcPr>
            <w:tcW w:w="3352" w:type="dxa"/>
          </w:tcPr>
          <w:p w14:paraId="4B3DD858" w14:textId="77777777" w:rsidR="00154D2D" w:rsidRPr="00F83843" w:rsidRDefault="00154D2D" w:rsidP="009A61AE">
            <w:pPr>
              <w:rPr>
                <w:rFonts w:ascii="Calibri" w:hAnsi="Calibri"/>
                <w:color w:val="000000"/>
              </w:rPr>
            </w:pPr>
            <w:r>
              <w:rPr>
                <w:rFonts w:ascii="Calibri" w:hAnsi="Calibri"/>
                <w:color w:val="000000"/>
                <w:sz w:val="22"/>
                <w:szCs w:val="22"/>
              </w:rPr>
              <w:t>For this template do we need to have vertical scroll for both iOS and Android ? Currently iOS has paginated horizontal view and android has vertical scroll.</w:t>
            </w:r>
          </w:p>
        </w:tc>
        <w:tc>
          <w:tcPr>
            <w:tcW w:w="2172" w:type="dxa"/>
          </w:tcPr>
          <w:p w14:paraId="1EA183E8" w14:textId="77777777" w:rsidR="00154D2D" w:rsidRPr="00F17902" w:rsidRDefault="00154D2D" w:rsidP="009A61AE">
            <w:r w:rsidRPr="00E33658">
              <w:rPr>
                <w:rFonts w:ascii="Calibri" w:hAnsi="Calibri"/>
                <w:sz w:val="22"/>
                <w:szCs w:val="22"/>
              </w:rPr>
              <w:t>Vertical scroll on both</w:t>
            </w:r>
          </w:p>
        </w:tc>
      </w:tr>
    </w:tbl>
    <w:p w14:paraId="139DE058" w14:textId="77777777" w:rsidR="00154D2D" w:rsidRPr="0014461C" w:rsidRDefault="00154D2D" w:rsidP="00154D2D">
      <w:pPr>
        <w:rPr>
          <w:color w:val="1F497D"/>
        </w:rPr>
      </w:pPr>
    </w:p>
    <w:p w14:paraId="2AB44252" w14:textId="77777777" w:rsidR="00154D2D" w:rsidRPr="0033488E" w:rsidRDefault="00154D2D" w:rsidP="00154D2D">
      <w:pPr>
        <w:spacing w:line="276" w:lineRule="auto"/>
      </w:pPr>
    </w:p>
    <w:p w14:paraId="60612006" w14:textId="77777777" w:rsidR="00154D2D" w:rsidRPr="0033488E" w:rsidRDefault="00154D2D" w:rsidP="00154D2D">
      <w:pPr>
        <w:spacing w:line="276" w:lineRule="auto"/>
      </w:pPr>
    </w:p>
    <w:p w14:paraId="09167706" w14:textId="77777777" w:rsidR="00154D2D" w:rsidRPr="0033488E" w:rsidRDefault="00154D2D" w:rsidP="00154D2D">
      <w:pPr>
        <w:pStyle w:val="Heading1"/>
        <w:numPr>
          <w:ilvl w:val="0"/>
          <w:numId w:val="7"/>
        </w:numPr>
        <w:spacing w:line="276" w:lineRule="auto"/>
        <w:rPr>
          <w:rFonts w:ascii="Times New Roman" w:hAnsi="Times New Roman"/>
          <w:i/>
        </w:rPr>
      </w:pPr>
      <w:bookmarkStart w:id="19" w:name="_Toc439158820"/>
      <w:bookmarkStart w:id="20" w:name="_Toc442275440"/>
      <w:r w:rsidRPr="0033488E">
        <w:rPr>
          <w:rFonts w:ascii="Times New Roman" w:hAnsi="Times New Roman"/>
          <w:i/>
        </w:rPr>
        <w:t>Assumptions/Dependencies/Constraints:</w:t>
      </w:r>
      <w:bookmarkEnd w:id="19"/>
      <w:bookmarkEnd w:id="20"/>
    </w:p>
    <w:p w14:paraId="3DE0E9C9" w14:textId="77777777" w:rsidR="00154D2D" w:rsidRPr="0033488E" w:rsidRDefault="00154D2D" w:rsidP="00154D2D">
      <w:pPr>
        <w:spacing w:line="276" w:lineRule="auto"/>
      </w:pPr>
    </w:p>
    <w:p w14:paraId="78759E3B" w14:textId="77777777" w:rsidR="00154D2D" w:rsidRDefault="00154D2D" w:rsidP="00154D2D">
      <w:pPr>
        <w:pStyle w:val="ListParagraph"/>
        <w:numPr>
          <w:ilvl w:val="0"/>
          <w:numId w:val="23"/>
        </w:numPr>
        <w:spacing w:line="276" w:lineRule="auto"/>
        <w:rPr>
          <w:rFonts w:ascii="Calibri" w:hAnsi="Calibri"/>
          <w:color w:val="000000"/>
          <w:sz w:val="22"/>
          <w:szCs w:val="22"/>
        </w:rPr>
      </w:pPr>
      <w:r>
        <w:rPr>
          <w:rFonts w:ascii="Calibri" w:hAnsi="Calibri"/>
          <w:color w:val="000000"/>
          <w:sz w:val="22"/>
          <w:szCs w:val="22"/>
        </w:rPr>
        <w:t>Space for button name will be reserved even if it is not displayed</w:t>
      </w:r>
    </w:p>
    <w:p w14:paraId="534431F2" w14:textId="77777777" w:rsidR="00154D2D" w:rsidRDefault="00154D2D" w:rsidP="00154D2D">
      <w:pPr>
        <w:pStyle w:val="ListParagraph"/>
        <w:numPr>
          <w:ilvl w:val="0"/>
          <w:numId w:val="23"/>
        </w:numPr>
        <w:spacing w:line="276" w:lineRule="auto"/>
        <w:rPr>
          <w:rFonts w:ascii="Calibri" w:hAnsi="Calibri"/>
          <w:color w:val="000000"/>
          <w:sz w:val="22"/>
          <w:szCs w:val="22"/>
        </w:rPr>
      </w:pPr>
      <w:r>
        <w:rPr>
          <w:rFonts w:ascii="Calibri" w:hAnsi="Calibri"/>
          <w:color w:val="000000"/>
          <w:sz w:val="22"/>
          <w:szCs w:val="22"/>
        </w:rPr>
        <w:t xml:space="preserve">Template specific optional background image is added </w:t>
      </w:r>
    </w:p>
    <w:p w14:paraId="7A3CFC22" w14:textId="77777777" w:rsidR="00154D2D" w:rsidRPr="0033488E" w:rsidRDefault="00154D2D" w:rsidP="00154D2D">
      <w:pPr>
        <w:pStyle w:val="ListParagraph"/>
        <w:spacing w:line="276" w:lineRule="auto"/>
      </w:pPr>
    </w:p>
    <w:p w14:paraId="10A1A1C9" w14:textId="77777777" w:rsidR="00154D2D" w:rsidRPr="0033488E" w:rsidRDefault="00154D2D" w:rsidP="00154D2D">
      <w:pPr>
        <w:pStyle w:val="Heading1"/>
        <w:numPr>
          <w:ilvl w:val="0"/>
          <w:numId w:val="7"/>
        </w:numPr>
        <w:spacing w:line="276" w:lineRule="auto"/>
        <w:rPr>
          <w:rFonts w:ascii="Times New Roman" w:hAnsi="Times New Roman"/>
          <w:i/>
        </w:rPr>
      </w:pPr>
      <w:bookmarkStart w:id="21" w:name="_Toc439158821"/>
      <w:bookmarkStart w:id="22" w:name="_Toc442275441"/>
      <w:r w:rsidRPr="0033488E">
        <w:rPr>
          <w:rFonts w:ascii="Times New Roman" w:hAnsi="Times New Roman"/>
          <w:i/>
        </w:rPr>
        <w:t>Requirement Traceability Matrix</w:t>
      </w:r>
      <w:bookmarkEnd w:id="21"/>
      <w:bookmarkEnd w:id="22"/>
    </w:p>
    <w:p w14:paraId="23C85232" w14:textId="77777777" w:rsidR="00154D2D" w:rsidRDefault="00154D2D" w:rsidP="00154D2D">
      <w:pPr>
        <w:spacing w:line="276" w:lineRule="auto"/>
      </w:pPr>
    </w:p>
    <w:p w14:paraId="57060827" w14:textId="77777777" w:rsidR="00154D2D" w:rsidRPr="0033488E" w:rsidRDefault="00154D2D" w:rsidP="00154D2D">
      <w:pPr>
        <w:spacing w:line="276" w:lineRule="auto"/>
      </w:pPr>
    </w:p>
    <w:tbl>
      <w:tblPr>
        <w:tblStyle w:val="TableGrid"/>
        <w:tblW w:w="0" w:type="auto"/>
        <w:tblInd w:w="720" w:type="dxa"/>
        <w:tblLook w:val="04A0" w:firstRow="1" w:lastRow="0" w:firstColumn="1" w:lastColumn="0" w:noHBand="0" w:noVBand="1"/>
      </w:tblPr>
      <w:tblGrid>
        <w:gridCol w:w="985"/>
        <w:gridCol w:w="3329"/>
        <w:gridCol w:w="2158"/>
        <w:gridCol w:w="2158"/>
      </w:tblGrid>
      <w:tr w:rsidR="00154D2D" w14:paraId="3AE2E128" w14:textId="77777777" w:rsidTr="009A61AE">
        <w:tc>
          <w:tcPr>
            <w:tcW w:w="985" w:type="dxa"/>
          </w:tcPr>
          <w:p w14:paraId="1D739EA8" w14:textId="77777777" w:rsidR="00154D2D" w:rsidRDefault="00154D2D" w:rsidP="009A61AE">
            <w:r>
              <w:t>SL No</w:t>
            </w:r>
          </w:p>
        </w:tc>
        <w:tc>
          <w:tcPr>
            <w:tcW w:w="3329" w:type="dxa"/>
          </w:tcPr>
          <w:p w14:paraId="779A4861" w14:textId="77777777" w:rsidR="00154D2D" w:rsidRDefault="00154D2D" w:rsidP="009A61AE">
            <w:r>
              <w:t>Task Description</w:t>
            </w:r>
          </w:p>
        </w:tc>
        <w:tc>
          <w:tcPr>
            <w:tcW w:w="2158" w:type="dxa"/>
          </w:tcPr>
          <w:p w14:paraId="74D797AA" w14:textId="77777777" w:rsidR="00154D2D" w:rsidRDefault="00154D2D" w:rsidP="009A61AE">
            <w:r>
              <w:t xml:space="preserve">Test case Reference </w:t>
            </w:r>
          </w:p>
        </w:tc>
        <w:tc>
          <w:tcPr>
            <w:tcW w:w="2158" w:type="dxa"/>
          </w:tcPr>
          <w:p w14:paraId="0DE23A4A" w14:textId="77777777" w:rsidR="00154D2D" w:rsidRDefault="00154D2D" w:rsidP="009A61AE">
            <w:r>
              <w:t>Task Release date</w:t>
            </w:r>
          </w:p>
        </w:tc>
      </w:tr>
      <w:tr w:rsidR="00154D2D" w14:paraId="374E4044" w14:textId="77777777" w:rsidTr="009A61AE">
        <w:tc>
          <w:tcPr>
            <w:tcW w:w="985" w:type="dxa"/>
          </w:tcPr>
          <w:p w14:paraId="2CE47ED1" w14:textId="77777777" w:rsidR="00154D2D" w:rsidRDefault="00154D2D" w:rsidP="009A61AE">
            <w:r>
              <w:t>1.</w:t>
            </w:r>
          </w:p>
        </w:tc>
        <w:tc>
          <w:tcPr>
            <w:tcW w:w="3329" w:type="dxa"/>
          </w:tcPr>
          <w:p w14:paraId="54E1F61C" w14:textId="77777777" w:rsidR="00154D2D" w:rsidRDefault="00154D2D" w:rsidP="009A61AE"/>
        </w:tc>
        <w:tc>
          <w:tcPr>
            <w:tcW w:w="2158" w:type="dxa"/>
          </w:tcPr>
          <w:p w14:paraId="7BAB765F" w14:textId="77777777" w:rsidR="00154D2D" w:rsidRDefault="00154D2D" w:rsidP="009A61AE"/>
        </w:tc>
        <w:tc>
          <w:tcPr>
            <w:tcW w:w="2158" w:type="dxa"/>
          </w:tcPr>
          <w:p w14:paraId="7BE9116B" w14:textId="77777777" w:rsidR="00154D2D" w:rsidRDefault="00154D2D" w:rsidP="009A61AE"/>
        </w:tc>
      </w:tr>
      <w:tr w:rsidR="00154D2D" w14:paraId="11585B3E" w14:textId="77777777" w:rsidTr="009A61AE">
        <w:tc>
          <w:tcPr>
            <w:tcW w:w="985" w:type="dxa"/>
          </w:tcPr>
          <w:p w14:paraId="5004370F" w14:textId="77777777" w:rsidR="00154D2D" w:rsidRDefault="00154D2D" w:rsidP="009A61AE"/>
        </w:tc>
        <w:tc>
          <w:tcPr>
            <w:tcW w:w="3329" w:type="dxa"/>
          </w:tcPr>
          <w:p w14:paraId="4CC129CB" w14:textId="77777777" w:rsidR="00154D2D" w:rsidRDefault="00154D2D" w:rsidP="009A61AE"/>
        </w:tc>
        <w:tc>
          <w:tcPr>
            <w:tcW w:w="2158" w:type="dxa"/>
          </w:tcPr>
          <w:p w14:paraId="296D2771" w14:textId="77777777" w:rsidR="00154D2D" w:rsidRDefault="00154D2D" w:rsidP="009A61AE"/>
        </w:tc>
        <w:tc>
          <w:tcPr>
            <w:tcW w:w="2158" w:type="dxa"/>
          </w:tcPr>
          <w:p w14:paraId="5B8ED398" w14:textId="77777777" w:rsidR="00154D2D" w:rsidRDefault="00154D2D" w:rsidP="009A61AE"/>
        </w:tc>
      </w:tr>
    </w:tbl>
    <w:p w14:paraId="05B11804" w14:textId="77777777" w:rsidR="00154D2D" w:rsidRPr="0033488E" w:rsidRDefault="00154D2D" w:rsidP="00154D2D">
      <w:pPr>
        <w:spacing w:line="276" w:lineRule="auto"/>
      </w:pPr>
    </w:p>
    <w:p w14:paraId="565B6732" w14:textId="4DE9D2C2" w:rsidR="00901E9B" w:rsidRPr="00154D2D" w:rsidRDefault="00901E9B" w:rsidP="00154D2D"/>
    <w:sectPr w:rsidR="00901E9B" w:rsidRPr="00154D2D" w:rsidSect="001761CF">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720" w:left="1440" w:header="432"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0EC28" w14:textId="77777777" w:rsidR="003F1C5B" w:rsidRDefault="003F1C5B">
      <w:r>
        <w:separator/>
      </w:r>
    </w:p>
  </w:endnote>
  <w:endnote w:type="continuationSeparator" w:id="0">
    <w:p w14:paraId="31722417" w14:textId="77777777" w:rsidR="003F1C5B" w:rsidRDefault="003F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ntique-Olive-Bold">
    <w:altName w:val="Times New Roman"/>
    <w:charset w:val="00"/>
    <w:family w:val="auto"/>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E52EA" w14:textId="77777777" w:rsidR="00160E6F" w:rsidRDefault="00160E6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1E0" w:firstRow="1" w:lastRow="1" w:firstColumn="1" w:lastColumn="1" w:noHBand="0" w:noVBand="0"/>
    </w:tblPr>
    <w:tblGrid>
      <w:gridCol w:w="4841"/>
      <w:gridCol w:w="3262"/>
      <w:gridCol w:w="1257"/>
    </w:tblGrid>
    <w:tr w:rsidR="00AD5ED0" w:rsidRPr="005B07D2" w14:paraId="565B673F" w14:textId="77777777" w:rsidTr="005B07D2">
      <w:tc>
        <w:tcPr>
          <w:tcW w:w="4968" w:type="dxa"/>
        </w:tcPr>
        <w:p w14:paraId="565B673C" w14:textId="09F5187C" w:rsidR="00AD5ED0" w:rsidRPr="005B07D2" w:rsidRDefault="00AD5ED0" w:rsidP="005B07D2">
          <w:pPr>
            <w:pStyle w:val="Footer"/>
            <w:spacing w:before="120"/>
            <w:rPr>
              <w:rFonts w:ascii="Verdana" w:hAnsi="Verdana"/>
              <w:b/>
              <w:color w:val="000080"/>
              <w:sz w:val="16"/>
              <w:szCs w:val="16"/>
            </w:rPr>
          </w:pPr>
          <w:bookmarkStart w:id="23" w:name="_GoBack"/>
          <w:bookmarkEnd w:id="23"/>
          <w:r w:rsidRPr="005B07D2">
            <w:rPr>
              <w:rFonts w:ascii="Verdana" w:hAnsi="Verdana"/>
              <w:b/>
              <w:color w:val="000080"/>
              <w:sz w:val="16"/>
              <w:szCs w:val="16"/>
            </w:rPr>
            <w:t>Document</w:t>
          </w:r>
        </w:p>
      </w:tc>
      <w:tc>
        <w:tcPr>
          <w:tcW w:w="3330" w:type="dxa"/>
        </w:tcPr>
        <w:p w14:paraId="565B673D" w14:textId="77777777" w:rsidR="00AD5ED0" w:rsidRPr="005B07D2" w:rsidRDefault="00AD5ED0" w:rsidP="005B07D2">
          <w:pPr>
            <w:pStyle w:val="Footer"/>
            <w:spacing w:before="120"/>
            <w:rPr>
              <w:rFonts w:ascii="Verdana" w:hAnsi="Verdana"/>
              <w:b/>
              <w:color w:val="000080"/>
              <w:sz w:val="16"/>
              <w:szCs w:val="16"/>
            </w:rPr>
          </w:pPr>
          <w:r w:rsidRPr="005B07D2">
            <w:rPr>
              <w:rFonts w:ascii="Verdana" w:hAnsi="Verdana"/>
              <w:b/>
              <w:color w:val="000080"/>
              <w:sz w:val="16"/>
              <w:szCs w:val="16"/>
            </w:rPr>
            <w:t>Confidential</w:t>
          </w:r>
        </w:p>
      </w:tc>
      <w:tc>
        <w:tcPr>
          <w:tcW w:w="1278" w:type="dxa"/>
        </w:tcPr>
        <w:p w14:paraId="565B673E" w14:textId="21ED64ED" w:rsidR="00AD5ED0" w:rsidRPr="005B07D2" w:rsidRDefault="00AD5ED0" w:rsidP="005B07D2">
          <w:pPr>
            <w:pStyle w:val="Footer"/>
            <w:spacing w:before="120"/>
            <w:jc w:val="right"/>
            <w:rPr>
              <w:rFonts w:ascii="Verdana" w:hAnsi="Verdana"/>
              <w:b/>
              <w:color w:val="000080"/>
              <w:sz w:val="16"/>
              <w:szCs w:val="16"/>
            </w:rPr>
          </w:pPr>
          <w:r w:rsidRPr="005B07D2">
            <w:rPr>
              <w:rFonts w:ascii="Verdana" w:hAnsi="Verdana"/>
              <w:b/>
              <w:color w:val="000080"/>
              <w:sz w:val="16"/>
              <w:szCs w:val="16"/>
            </w:rPr>
            <w:t xml:space="preserve">Page </w:t>
          </w:r>
          <w:r w:rsidR="00861AF7" w:rsidRPr="005B07D2">
            <w:rPr>
              <w:rStyle w:val="PageNumber"/>
              <w:b/>
              <w:color w:val="000080"/>
            </w:rPr>
            <w:fldChar w:fldCharType="begin"/>
          </w:r>
          <w:r w:rsidRPr="005B07D2">
            <w:rPr>
              <w:rStyle w:val="PageNumber"/>
              <w:b/>
              <w:color w:val="000080"/>
            </w:rPr>
            <w:instrText xml:space="preserve"> PAGE </w:instrText>
          </w:r>
          <w:r w:rsidR="00861AF7" w:rsidRPr="005B07D2">
            <w:rPr>
              <w:rStyle w:val="PageNumber"/>
              <w:b/>
              <w:color w:val="000080"/>
            </w:rPr>
            <w:fldChar w:fldCharType="separate"/>
          </w:r>
          <w:r w:rsidR="00160E6F">
            <w:rPr>
              <w:rStyle w:val="PageNumber"/>
              <w:b/>
              <w:noProof/>
              <w:color w:val="000080"/>
            </w:rPr>
            <w:t>2</w:t>
          </w:r>
          <w:r w:rsidR="00861AF7" w:rsidRPr="005B07D2">
            <w:rPr>
              <w:rStyle w:val="PageNumber"/>
              <w:b/>
              <w:color w:val="000080"/>
            </w:rPr>
            <w:fldChar w:fldCharType="end"/>
          </w:r>
          <w:r w:rsidRPr="005B07D2">
            <w:rPr>
              <w:rStyle w:val="PageNumber"/>
              <w:rFonts w:ascii="Verdana" w:hAnsi="Verdana"/>
              <w:b/>
              <w:color w:val="000080"/>
              <w:sz w:val="16"/>
              <w:szCs w:val="16"/>
            </w:rPr>
            <w:t xml:space="preserve"> of </w:t>
          </w:r>
          <w:r w:rsidR="00861AF7" w:rsidRPr="005B07D2">
            <w:rPr>
              <w:rStyle w:val="PageNumber"/>
              <w:b/>
              <w:color w:val="000080"/>
            </w:rPr>
            <w:fldChar w:fldCharType="begin"/>
          </w:r>
          <w:r w:rsidRPr="005B07D2">
            <w:rPr>
              <w:rStyle w:val="PageNumber"/>
              <w:b/>
              <w:color w:val="000080"/>
            </w:rPr>
            <w:instrText xml:space="preserve"> NUMPAGES </w:instrText>
          </w:r>
          <w:r w:rsidR="00861AF7" w:rsidRPr="005B07D2">
            <w:rPr>
              <w:rStyle w:val="PageNumber"/>
              <w:b/>
              <w:color w:val="000080"/>
            </w:rPr>
            <w:fldChar w:fldCharType="separate"/>
          </w:r>
          <w:r w:rsidR="00160E6F">
            <w:rPr>
              <w:rStyle w:val="PageNumber"/>
              <w:b/>
              <w:noProof/>
              <w:color w:val="000080"/>
            </w:rPr>
            <w:t>6</w:t>
          </w:r>
          <w:r w:rsidR="00861AF7" w:rsidRPr="005B07D2">
            <w:rPr>
              <w:rStyle w:val="PageNumber"/>
              <w:b/>
              <w:color w:val="000080"/>
            </w:rPr>
            <w:fldChar w:fldCharType="end"/>
          </w:r>
        </w:p>
      </w:tc>
    </w:tr>
  </w:tbl>
  <w:p w14:paraId="565B6740" w14:textId="77777777" w:rsidR="00AD5ED0" w:rsidRDefault="00AD5ED0">
    <w:pPr>
      <w:pStyle w:val="Footer"/>
      <w:rPr>
        <w:color w:val="003366"/>
      </w:rPr>
    </w:pPr>
  </w:p>
  <w:p w14:paraId="565B6741" w14:textId="77777777" w:rsidR="00AD5ED0" w:rsidRDefault="00AD5ED0">
    <w:pPr>
      <w:pStyle w:val="Footer"/>
      <w:rPr>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1E0" w:firstRow="1" w:lastRow="1" w:firstColumn="1" w:lastColumn="1" w:noHBand="0" w:noVBand="0"/>
    </w:tblPr>
    <w:tblGrid>
      <w:gridCol w:w="4841"/>
      <w:gridCol w:w="3262"/>
      <w:gridCol w:w="1257"/>
    </w:tblGrid>
    <w:tr w:rsidR="00AD5ED0" w:rsidRPr="005B07D2" w14:paraId="565B6747" w14:textId="77777777" w:rsidTr="005B07D2">
      <w:tc>
        <w:tcPr>
          <w:tcW w:w="4968" w:type="dxa"/>
        </w:tcPr>
        <w:p w14:paraId="565B6744" w14:textId="77777777" w:rsidR="00AD5ED0" w:rsidRPr="005B07D2" w:rsidRDefault="00AD5ED0" w:rsidP="005B07D2">
          <w:pPr>
            <w:pStyle w:val="Footer"/>
            <w:spacing w:before="120"/>
            <w:rPr>
              <w:rFonts w:ascii="Verdana" w:hAnsi="Verdana"/>
              <w:b/>
              <w:color w:val="000080"/>
              <w:sz w:val="16"/>
              <w:szCs w:val="16"/>
            </w:rPr>
          </w:pPr>
          <w:r w:rsidRPr="005B07D2">
            <w:rPr>
              <w:rFonts w:ascii="Verdana" w:hAnsi="Verdana"/>
              <w:b/>
              <w:color w:val="000080"/>
              <w:sz w:val="16"/>
              <w:szCs w:val="16"/>
            </w:rPr>
            <w:t>SPAN Document</w:t>
          </w:r>
        </w:p>
      </w:tc>
      <w:tc>
        <w:tcPr>
          <w:tcW w:w="3330" w:type="dxa"/>
        </w:tcPr>
        <w:p w14:paraId="565B6745" w14:textId="77777777" w:rsidR="00AD5ED0" w:rsidRPr="005B07D2" w:rsidRDefault="00AD5ED0" w:rsidP="005B07D2">
          <w:pPr>
            <w:pStyle w:val="Footer"/>
            <w:spacing w:before="120"/>
            <w:rPr>
              <w:rFonts w:ascii="Verdana" w:hAnsi="Verdana"/>
              <w:b/>
              <w:color w:val="000080"/>
              <w:sz w:val="16"/>
              <w:szCs w:val="16"/>
            </w:rPr>
          </w:pPr>
          <w:r w:rsidRPr="005B07D2">
            <w:rPr>
              <w:rFonts w:ascii="Verdana" w:hAnsi="Verdana"/>
              <w:b/>
              <w:color w:val="000080"/>
              <w:sz w:val="16"/>
              <w:szCs w:val="16"/>
            </w:rPr>
            <w:t>Confidential</w:t>
          </w:r>
        </w:p>
      </w:tc>
      <w:tc>
        <w:tcPr>
          <w:tcW w:w="1278" w:type="dxa"/>
        </w:tcPr>
        <w:p w14:paraId="565B6746" w14:textId="00DA5B5C" w:rsidR="00AD5ED0" w:rsidRPr="005B07D2" w:rsidRDefault="00AD5ED0" w:rsidP="005B07D2">
          <w:pPr>
            <w:pStyle w:val="Footer"/>
            <w:spacing w:before="120"/>
            <w:jc w:val="right"/>
            <w:rPr>
              <w:rFonts w:ascii="Verdana" w:hAnsi="Verdana"/>
              <w:b/>
              <w:color w:val="000080"/>
              <w:sz w:val="16"/>
              <w:szCs w:val="16"/>
            </w:rPr>
          </w:pPr>
          <w:r w:rsidRPr="005B07D2">
            <w:rPr>
              <w:rFonts w:ascii="Verdana" w:hAnsi="Verdana"/>
              <w:b/>
              <w:color w:val="000080"/>
              <w:sz w:val="16"/>
              <w:szCs w:val="16"/>
            </w:rPr>
            <w:t xml:space="preserve">Page </w:t>
          </w:r>
          <w:r w:rsidR="00861AF7" w:rsidRPr="005B07D2">
            <w:rPr>
              <w:rStyle w:val="PageNumber"/>
              <w:b/>
              <w:color w:val="000080"/>
            </w:rPr>
            <w:fldChar w:fldCharType="begin"/>
          </w:r>
          <w:r w:rsidRPr="005B07D2">
            <w:rPr>
              <w:rStyle w:val="PageNumber"/>
              <w:b/>
              <w:color w:val="000080"/>
            </w:rPr>
            <w:instrText xml:space="preserve"> PAGE </w:instrText>
          </w:r>
          <w:r w:rsidR="00861AF7" w:rsidRPr="005B07D2">
            <w:rPr>
              <w:rStyle w:val="PageNumber"/>
              <w:b/>
              <w:color w:val="000080"/>
            </w:rPr>
            <w:fldChar w:fldCharType="separate"/>
          </w:r>
          <w:r w:rsidR="00160E6F">
            <w:rPr>
              <w:rStyle w:val="PageNumber"/>
              <w:b/>
              <w:noProof/>
              <w:color w:val="000080"/>
            </w:rPr>
            <w:t>1</w:t>
          </w:r>
          <w:r w:rsidR="00861AF7" w:rsidRPr="005B07D2">
            <w:rPr>
              <w:rStyle w:val="PageNumber"/>
              <w:b/>
              <w:color w:val="000080"/>
            </w:rPr>
            <w:fldChar w:fldCharType="end"/>
          </w:r>
          <w:r w:rsidRPr="005B07D2">
            <w:rPr>
              <w:rStyle w:val="PageNumber"/>
              <w:rFonts w:ascii="Verdana" w:hAnsi="Verdana"/>
              <w:b/>
              <w:color w:val="000080"/>
              <w:sz w:val="16"/>
              <w:szCs w:val="16"/>
            </w:rPr>
            <w:t xml:space="preserve"> of </w:t>
          </w:r>
          <w:r w:rsidR="00861AF7" w:rsidRPr="005B07D2">
            <w:rPr>
              <w:rStyle w:val="PageNumber"/>
              <w:b/>
              <w:color w:val="000080"/>
            </w:rPr>
            <w:fldChar w:fldCharType="begin"/>
          </w:r>
          <w:r w:rsidRPr="005B07D2">
            <w:rPr>
              <w:rStyle w:val="PageNumber"/>
              <w:b/>
              <w:color w:val="000080"/>
            </w:rPr>
            <w:instrText xml:space="preserve"> NUMPAGES </w:instrText>
          </w:r>
          <w:r w:rsidR="00861AF7" w:rsidRPr="005B07D2">
            <w:rPr>
              <w:rStyle w:val="PageNumber"/>
              <w:b/>
              <w:color w:val="000080"/>
            </w:rPr>
            <w:fldChar w:fldCharType="separate"/>
          </w:r>
          <w:r w:rsidR="00160E6F">
            <w:rPr>
              <w:rStyle w:val="PageNumber"/>
              <w:b/>
              <w:noProof/>
              <w:color w:val="000080"/>
            </w:rPr>
            <w:t>6</w:t>
          </w:r>
          <w:r w:rsidR="00861AF7" w:rsidRPr="005B07D2">
            <w:rPr>
              <w:rStyle w:val="PageNumber"/>
              <w:b/>
              <w:color w:val="000080"/>
            </w:rPr>
            <w:fldChar w:fldCharType="end"/>
          </w:r>
        </w:p>
      </w:tc>
    </w:tr>
  </w:tbl>
  <w:p w14:paraId="565B6748" w14:textId="77777777" w:rsidR="00AD5ED0" w:rsidRPr="00E04A88" w:rsidRDefault="00AD5ED0" w:rsidP="00AD5E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1EF22" w14:textId="77777777" w:rsidR="003F1C5B" w:rsidRDefault="003F1C5B">
      <w:r>
        <w:separator/>
      </w:r>
    </w:p>
  </w:footnote>
  <w:footnote w:type="continuationSeparator" w:id="0">
    <w:p w14:paraId="7BDF5A06" w14:textId="77777777" w:rsidR="003F1C5B" w:rsidRDefault="003F1C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F4139" w14:textId="77777777" w:rsidR="00160E6F" w:rsidRDefault="00160E6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B6739" w14:textId="241E9A7B" w:rsidR="00AD5ED0" w:rsidRDefault="00AD5ED0" w:rsidP="008109E1">
    <w:pPr>
      <w:pStyle w:val="Header"/>
      <w:tabs>
        <w:tab w:val="clear" w:pos="8640"/>
        <w:tab w:val="right" w:pos="9180"/>
      </w:tabs>
    </w:pPr>
    <w:r>
      <w:tab/>
    </w:r>
    <w:r>
      <w:tab/>
    </w:r>
  </w:p>
  <w:p w14:paraId="565B673A" w14:textId="77777777" w:rsidR="00AD5ED0" w:rsidRDefault="00AD5ED0" w:rsidP="007211F6">
    <w:pPr>
      <w:pStyle w:val="Header"/>
    </w:pPr>
  </w:p>
  <w:p w14:paraId="565B673B" w14:textId="77777777" w:rsidR="00AD5ED0" w:rsidRDefault="00AD5ED0" w:rsidP="007211F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B6742" w14:textId="027AB690" w:rsidR="00AD5ED0" w:rsidRDefault="00AD5ED0" w:rsidP="008109E1">
    <w:pPr>
      <w:pStyle w:val="Header"/>
      <w:tabs>
        <w:tab w:val="clear" w:pos="8640"/>
        <w:tab w:val="right" w:pos="9180"/>
      </w:tabs>
    </w:pPr>
  </w:p>
  <w:p w14:paraId="565B6743" w14:textId="77777777" w:rsidR="00AD5ED0" w:rsidRDefault="00AD5ED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81B"/>
      </v:shape>
    </w:pict>
  </w:numPicBullet>
  <w:abstractNum w:abstractNumId="0" w15:restartNumberingAfterBreak="0">
    <w:nsid w:val="FFFFFF89"/>
    <w:multiLevelType w:val="singleLevel"/>
    <w:tmpl w:val="D438DF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717A8"/>
    <w:multiLevelType w:val="hybridMultilevel"/>
    <w:tmpl w:val="8FE23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E84940"/>
    <w:multiLevelType w:val="hybridMultilevel"/>
    <w:tmpl w:val="9EDCED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90283D"/>
    <w:multiLevelType w:val="singleLevel"/>
    <w:tmpl w:val="C7FEEF0A"/>
    <w:lvl w:ilvl="0">
      <w:start w:val="1"/>
      <w:numFmt w:val="decimal"/>
      <w:pStyle w:val="helv"/>
      <w:lvlText w:val="%1."/>
      <w:lvlJc w:val="left"/>
      <w:pPr>
        <w:tabs>
          <w:tab w:val="num" w:pos="360"/>
        </w:tabs>
        <w:ind w:left="360" w:hanging="360"/>
      </w:pPr>
    </w:lvl>
  </w:abstractNum>
  <w:abstractNum w:abstractNumId="4" w15:restartNumberingAfterBreak="0">
    <w:nsid w:val="0F735BA4"/>
    <w:multiLevelType w:val="hybridMultilevel"/>
    <w:tmpl w:val="534E6AE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D438D"/>
    <w:multiLevelType w:val="hybridMultilevel"/>
    <w:tmpl w:val="534E6AE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340C9"/>
    <w:multiLevelType w:val="hybridMultilevel"/>
    <w:tmpl w:val="B13E24E8"/>
    <w:lvl w:ilvl="0" w:tplc="0409000F">
      <w:start w:val="1"/>
      <w:numFmt w:val="decimal"/>
      <w:pStyle w:val="TableTextBulle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AF5FAE"/>
    <w:multiLevelType w:val="hybridMultilevel"/>
    <w:tmpl w:val="BA8A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458FB"/>
    <w:multiLevelType w:val="hybridMultilevel"/>
    <w:tmpl w:val="80EEA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B7091"/>
    <w:multiLevelType w:val="hybridMultilevel"/>
    <w:tmpl w:val="948A1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1C4D46"/>
    <w:multiLevelType w:val="hybridMultilevel"/>
    <w:tmpl w:val="5F0A7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4950586"/>
    <w:multiLevelType w:val="hybridMultilevel"/>
    <w:tmpl w:val="5B788C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7A461A"/>
    <w:multiLevelType w:val="hybridMultilevel"/>
    <w:tmpl w:val="2B30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127371"/>
    <w:multiLevelType w:val="hybridMultilevel"/>
    <w:tmpl w:val="EC3A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307241"/>
    <w:multiLevelType w:val="singleLevel"/>
    <w:tmpl w:val="0FA0C226"/>
    <w:lvl w:ilvl="0">
      <w:start w:val="1"/>
      <w:numFmt w:val="bullet"/>
      <w:pStyle w:val="ListBullet2"/>
      <w:lvlText w:val=""/>
      <w:lvlJc w:val="left"/>
      <w:pPr>
        <w:tabs>
          <w:tab w:val="num" w:pos="360"/>
        </w:tabs>
        <w:ind w:left="360" w:hanging="360"/>
      </w:pPr>
      <w:rPr>
        <w:rFonts w:ascii="Wingdings" w:hAnsi="Wingdings" w:cs="Times New Roman" w:hint="default"/>
      </w:rPr>
    </w:lvl>
  </w:abstractNum>
  <w:abstractNum w:abstractNumId="15" w15:restartNumberingAfterBreak="0">
    <w:nsid w:val="3C177272"/>
    <w:multiLevelType w:val="hybridMultilevel"/>
    <w:tmpl w:val="A9D25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2614A4"/>
    <w:multiLevelType w:val="hybridMultilevel"/>
    <w:tmpl w:val="24A08FD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514482"/>
    <w:multiLevelType w:val="hybridMultilevel"/>
    <w:tmpl w:val="63343DD2"/>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A1145AA"/>
    <w:multiLevelType w:val="hybridMultilevel"/>
    <w:tmpl w:val="8D649DF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435A8B"/>
    <w:multiLevelType w:val="hybridMultilevel"/>
    <w:tmpl w:val="7F0C5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BA688C"/>
    <w:multiLevelType w:val="hybridMultilevel"/>
    <w:tmpl w:val="208E6E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C23A1"/>
    <w:multiLevelType w:val="hybridMultilevel"/>
    <w:tmpl w:val="F3D4BD8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2547F52"/>
    <w:multiLevelType w:val="hybridMultilevel"/>
    <w:tmpl w:val="898642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E173B19"/>
    <w:multiLevelType w:val="hybridMultilevel"/>
    <w:tmpl w:val="B6046D8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6E614B8E"/>
    <w:multiLevelType w:val="singleLevel"/>
    <w:tmpl w:val="95EE6184"/>
    <w:lvl w:ilvl="0">
      <w:start w:val="1"/>
      <w:numFmt w:val="lowerLetter"/>
      <w:pStyle w:val="Achievement"/>
      <w:lvlText w:val="%1."/>
      <w:lvlJc w:val="left"/>
      <w:pPr>
        <w:tabs>
          <w:tab w:val="num" w:pos="720"/>
        </w:tabs>
        <w:ind w:left="720" w:hanging="360"/>
      </w:pPr>
      <w:rPr>
        <w:rFonts w:hint="default"/>
      </w:rPr>
    </w:lvl>
  </w:abstractNum>
  <w:abstractNum w:abstractNumId="25" w15:restartNumberingAfterBreak="0">
    <w:nsid w:val="71354D26"/>
    <w:multiLevelType w:val="hybridMultilevel"/>
    <w:tmpl w:val="7788339E"/>
    <w:lvl w:ilvl="0" w:tplc="65001674">
      <w:start w:val="18"/>
      <w:numFmt w:val="bullet"/>
      <w:pStyle w:val="List"/>
      <w:lvlText w:val=""/>
      <w:lvlJc w:val="left"/>
      <w:pPr>
        <w:tabs>
          <w:tab w:val="num" w:pos="1800"/>
        </w:tabs>
        <w:ind w:left="1800" w:hanging="360"/>
      </w:pPr>
      <w:rPr>
        <w:rFonts w:ascii="Symbol" w:eastAsia="Times New Roman" w:hAnsi="Symbol" w:cs="Times New Roman" w:hint="default"/>
      </w:rPr>
    </w:lvl>
    <w:lvl w:ilvl="1" w:tplc="D4DCBDC2" w:tentative="1">
      <w:start w:val="1"/>
      <w:numFmt w:val="bullet"/>
      <w:lvlText w:val="o"/>
      <w:lvlJc w:val="left"/>
      <w:pPr>
        <w:tabs>
          <w:tab w:val="num" w:pos="2520"/>
        </w:tabs>
        <w:ind w:left="2520" w:hanging="360"/>
      </w:pPr>
      <w:rPr>
        <w:rFonts w:ascii="Courier New" w:hAnsi="Courier New" w:hint="default"/>
      </w:rPr>
    </w:lvl>
    <w:lvl w:ilvl="2" w:tplc="6D9EDFDC" w:tentative="1">
      <w:start w:val="1"/>
      <w:numFmt w:val="bullet"/>
      <w:lvlText w:val=""/>
      <w:lvlJc w:val="left"/>
      <w:pPr>
        <w:tabs>
          <w:tab w:val="num" w:pos="3240"/>
        </w:tabs>
        <w:ind w:left="3240" w:hanging="360"/>
      </w:pPr>
      <w:rPr>
        <w:rFonts w:ascii="Wingdings" w:hAnsi="Wingdings" w:hint="default"/>
      </w:rPr>
    </w:lvl>
    <w:lvl w:ilvl="3" w:tplc="A418BE2C" w:tentative="1">
      <w:start w:val="1"/>
      <w:numFmt w:val="bullet"/>
      <w:lvlText w:val=""/>
      <w:lvlJc w:val="left"/>
      <w:pPr>
        <w:tabs>
          <w:tab w:val="num" w:pos="3960"/>
        </w:tabs>
        <w:ind w:left="3960" w:hanging="360"/>
      </w:pPr>
      <w:rPr>
        <w:rFonts w:ascii="Symbol" w:hAnsi="Symbol" w:hint="default"/>
      </w:rPr>
    </w:lvl>
    <w:lvl w:ilvl="4" w:tplc="171046EC" w:tentative="1">
      <w:start w:val="1"/>
      <w:numFmt w:val="bullet"/>
      <w:lvlText w:val="o"/>
      <w:lvlJc w:val="left"/>
      <w:pPr>
        <w:tabs>
          <w:tab w:val="num" w:pos="4680"/>
        </w:tabs>
        <w:ind w:left="4680" w:hanging="360"/>
      </w:pPr>
      <w:rPr>
        <w:rFonts w:ascii="Courier New" w:hAnsi="Courier New" w:hint="default"/>
      </w:rPr>
    </w:lvl>
    <w:lvl w:ilvl="5" w:tplc="26ACF9D8" w:tentative="1">
      <w:start w:val="1"/>
      <w:numFmt w:val="bullet"/>
      <w:lvlText w:val=""/>
      <w:lvlJc w:val="left"/>
      <w:pPr>
        <w:tabs>
          <w:tab w:val="num" w:pos="5400"/>
        </w:tabs>
        <w:ind w:left="5400" w:hanging="360"/>
      </w:pPr>
      <w:rPr>
        <w:rFonts w:ascii="Wingdings" w:hAnsi="Wingdings" w:hint="default"/>
      </w:rPr>
    </w:lvl>
    <w:lvl w:ilvl="6" w:tplc="98022362" w:tentative="1">
      <w:start w:val="1"/>
      <w:numFmt w:val="bullet"/>
      <w:lvlText w:val=""/>
      <w:lvlJc w:val="left"/>
      <w:pPr>
        <w:tabs>
          <w:tab w:val="num" w:pos="6120"/>
        </w:tabs>
        <w:ind w:left="6120" w:hanging="360"/>
      </w:pPr>
      <w:rPr>
        <w:rFonts w:ascii="Symbol" w:hAnsi="Symbol" w:hint="default"/>
      </w:rPr>
    </w:lvl>
    <w:lvl w:ilvl="7" w:tplc="EC762CD8" w:tentative="1">
      <w:start w:val="1"/>
      <w:numFmt w:val="bullet"/>
      <w:lvlText w:val="o"/>
      <w:lvlJc w:val="left"/>
      <w:pPr>
        <w:tabs>
          <w:tab w:val="num" w:pos="6840"/>
        </w:tabs>
        <w:ind w:left="6840" w:hanging="360"/>
      </w:pPr>
      <w:rPr>
        <w:rFonts w:ascii="Courier New" w:hAnsi="Courier New" w:hint="default"/>
      </w:rPr>
    </w:lvl>
    <w:lvl w:ilvl="8" w:tplc="AFA4CB74" w:tentative="1">
      <w:start w:val="1"/>
      <w:numFmt w:val="bullet"/>
      <w:lvlText w:val=""/>
      <w:lvlJc w:val="left"/>
      <w:pPr>
        <w:tabs>
          <w:tab w:val="num" w:pos="7560"/>
        </w:tabs>
        <w:ind w:left="7560" w:hanging="360"/>
      </w:pPr>
      <w:rPr>
        <w:rFonts w:ascii="Wingdings" w:hAnsi="Wingdings" w:hint="default"/>
      </w:rPr>
    </w:lvl>
  </w:abstractNum>
  <w:num w:numId="1">
    <w:abstractNumId w:val="25"/>
  </w:num>
  <w:num w:numId="2">
    <w:abstractNumId w:val="6"/>
  </w:num>
  <w:num w:numId="3">
    <w:abstractNumId w:val="0"/>
  </w:num>
  <w:num w:numId="4">
    <w:abstractNumId w:val="24"/>
  </w:num>
  <w:num w:numId="5">
    <w:abstractNumId w:val="14"/>
  </w:num>
  <w:num w:numId="6">
    <w:abstractNumId w:val="3"/>
  </w:num>
  <w:num w:numId="7">
    <w:abstractNumId w:val="4"/>
  </w:num>
  <w:num w:numId="8">
    <w:abstractNumId w:val="22"/>
  </w:num>
  <w:num w:numId="9">
    <w:abstractNumId w:val="8"/>
  </w:num>
  <w:num w:numId="10">
    <w:abstractNumId w:val="16"/>
  </w:num>
  <w:num w:numId="11">
    <w:abstractNumId w:val="18"/>
  </w:num>
  <w:num w:numId="12">
    <w:abstractNumId w:val="17"/>
  </w:num>
  <w:num w:numId="13">
    <w:abstractNumId w:val="21"/>
  </w:num>
  <w:num w:numId="14">
    <w:abstractNumId w:val="11"/>
  </w:num>
  <w:num w:numId="15">
    <w:abstractNumId w:val="5"/>
  </w:num>
  <w:num w:numId="16">
    <w:abstractNumId w:val="2"/>
  </w:num>
  <w:num w:numId="17">
    <w:abstractNumId w:val="7"/>
  </w:num>
  <w:num w:numId="18">
    <w:abstractNumId w:val="12"/>
  </w:num>
  <w:num w:numId="19">
    <w:abstractNumId w:val="20"/>
  </w:num>
  <w:num w:numId="20">
    <w:abstractNumId w:val="13"/>
  </w:num>
  <w:num w:numId="21">
    <w:abstractNumId w:val="23"/>
  </w:num>
  <w:num w:numId="22">
    <w:abstractNumId w:val="15"/>
  </w:num>
  <w:num w:numId="23">
    <w:abstractNumId w:val="9"/>
  </w:num>
  <w:num w:numId="24">
    <w:abstractNumId w:val="19"/>
  </w:num>
  <w:num w:numId="25">
    <w:abstractNumId w:val="1"/>
  </w:num>
  <w:num w:numId="26">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o:colormru v:ext="edit" colors="#d9e3eb,#969696"/>
    </o:shapedefaults>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A88"/>
    <w:rsid w:val="00000AB2"/>
    <w:rsid w:val="000030FD"/>
    <w:rsid w:val="00003B41"/>
    <w:rsid w:val="000066C6"/>
    <w:rsid w:val="000077B1"/>
    <w:rsid w:val="000078E6"/>
    <w:rsid w:val="00010910"/>
    <w:rsid w:val="00012565"/>
    <w:rsid w:val="00014D5A"/>
    <w:rsid w:val="00015F31"/>
    <w:rsid w:val="00021FE4"/>
    <w:rsid w:val="00022641"/>
    <w:rsid w:val="00023D7A"/>
    <w:rsid w:val="000266E2"/>
    <w:rsid w:val="000277A8"/>
    <w:rsid w:val="000301ED"/>
    <w:rsid w:val="00030D25"/>
    <w:rsid w:val="000316FB"/>
    <w:rsid w:val="000323E5"/>
    <w:rsid w:val="00036D0B"/>
    <w:rsid w:val="0003741E"/>
    <w:rsid w:val="00037559"/>
    <w:rsid w:val="00041417"/>
    <w:rsid w:val="00042A46"/>
    <w:rsid w:val="00043762"/>
    <w:rsid w:val="000460D8"/>
    <w:rsid w:val="00050246"/>
    <w:rsid w:val="00051E96"/>
    <w:rsid w:val="00052A94"/>
    <w:rsid w:val="0005377F"/>
    <w:rsid w:val="00055EA1"/>
    <w:rsid w:val="00061A1B"/>
    <w:rsid w:val="00062088"/>
    <w:rsid w:val="00063901"/>
    <w:rsid w:val="00064ACF"/>
    <w:rsid w:val="00065E06"/>
    <w:rsid w:val="000708E4"/>
    <w:rsid w:val="00072771"/>
    <w:rsid w:val="00072882"/>
    <w:rsid w:val="00072EA0"/>
    <w:rsid w:val="000737DD"/>
    <w:rsid w:val="0007436B"/>
    <w:rsid w:val="000748AD"/>
    <w:rsid w:val="0007603A"/>
    <w:rsid w:val="00076546"/>
    <w:rsid w:val="000810D9"/>
    <w:rsid w:val="00081A72"/>
    <w:rsid w:val="00083BDC"/>
    <w:rsid w:val="00083CB3"/>
    <w:rsid w:val="0008723A"/>
    <w:rsid w:val="000922E8"/>
    <w:rsid w:val="00094A79"/>
    <w:rsid w:val="00096226"/>
    <w:rsid w:val="0009696C"/>
    <w:rsid w:val="0009711B"/>
    <w:rsid w:val="000973CF"/>
    <w:rsid w:val="00097C54"/>
    <w:rsid w:val="000A1317"/>
    <w:rsid w:val="000A1929"/>
    <w:rsid w:val="000A4116"/>
    <w:rsid w:val="000A486F"/>
    <w:rsid w:val="000A4F6D"/>
    <w:rsid w:val="000A5350"/>
    <w:rsid w:val="000A5422"/>
    <w:rsid w:val="000A54D3"/>
    <w:rsid w:val="000A6507"/>
    <w:rsid w:val="000A7DD6"/>
    <w:rsid w:val="000B03D1"/>
    <w:rsid w:val="000B6DF4"/>
    <w:rsid w:val="000C1C94"/>
    <w:rsid w:val="000C2F7D"/>
    <w:rsid w:val="000C4625"/>
    <w:rsid w:val="000C46B0"/>
    <w:rsid w:val="000C5AD1"/>
    <w:rsid w:val="000D09A5"/>
    <w:rsid w:val="000D25F7"/>
    <w:rsid w:val="000D2C1B"/>
    <w:rsid w:val="000D4220"/>
    <w:rsid w:val="000D7A64"/>
    <w:rsid w:val="000E1180"/>
    <w:rsid w:val="000E144D"/>
    <w:rsid w:val="000E15BD"/>
    <w:rsid w:val="000E15F8"/>
    <w:rsid w:val="000E3A52"/>
    <w:rsid w:val="000E5B37"/>
    <w:rsid w:val="000E6E7F"/>
    <w:rsid w:val="000E71FE"/>
    <w:rsid w:val="000E7F48"/>
    <w:rsid w:val="000F3B8F"/>
    <w:rsid w:val="000F5BD3"/>
    <w:rsid w:val="000F63CF"/>
    <w:rsid w:val="000F658C"/>
    <w:rsid w:val="000F6F9B"/>
    <w:rsid w:val="001008EA"/>
    <w:rsid w:val="00100DAE"/>
    <w:rsid w:val="00104C29"/>
    <w:rsid w:val="0010620B"/>
    <w:rsid w:val="001106ED"/>
    <w:rsid w:val="001112F1"/>
    <w:rsid w:val="00112F8F"/>
    <w:rsid w:val="00113DBD"/>
    <w:rsid w:val="00114254"/>
    <w:rsid w:val="001164B4"/>
    <w:rsid w:val="00117E5F"/>
    <w:rsid w:val="00122C7E"/>
    <w:rsid w:val="00122F76"/>
    <w:rsid w:val="00123BBB"/>
    <w:rsid w:val="00124A15"/>
    <w:rsid w:val="0012573F"/>
    <w:rsid w:val="00126F39"/>
    <w:rsid w:val="00127FA1"/>
    <w:rsid w:val="0013089B"/>
    <w:rsid w:val="00130FD4"/>
    <w:rsid w:val="001312A0"/>
    <w:rsid w:val="001345AB"/>
    <w:rsid w:val="00136B95"/>
    <w:rsid w:val="00136BCB"/>
    <w:rsid w:val="00141D0E"/>
    <w:rsid w:val="00141E9C"/>
    <w:rsid w:val="00142D73"/>
    <w:rsid w:val="001443C7"/>
    <w:rsid w:val="0014461C"/>
    <w:rsid w:val="00144B50"/>
    <w:rsid w:val="001455B9"/>
    <w:rsid w:val="001458F3"/>
    <w:rsid w:val="00153123"/>
    <w:rsid w:val="00154D2D"/>
    <w:rsid w:val="001553D3"/>
    <w:rsid w:val="00155813"/>
    <w:rsid w:val="001559BE"/>
    <w:rsid w:val="001566EE"/>
    <w:rsid w:val="001601F6"/>
    <w:rsid w:val="001609A0"/>
    <w:rsid w:val="00160E6F"/>
    <w:rsid w:val="00161AE8"/>
    <w:rsid w:val="00162DB8"/>
    <w:rsid w:val="00164238"/>
    <w:rsid w:val="00165EBB"/>
    <w:rsid w:val="00166627"/>
    <w:rsid w:val="00166C42"/>
    <w:rsid w:val="00167E48"/>
    <w:rsid w:val="00171495"/>
    <w:rsid w:val="001725D7"/>
    <w:rsid w:val="00173AD3"/>
    <w:rsid w:val="00174C8A"/>
    <w:rsid w:val="00175862"/>
    <w:rsid w:val="001761CF"/>
    <w:rsid w:val="00176E0B"/>
    <w:rsid w:val="00177374"/>
    <w:rsid w:val="001775DD"/>
    <w:rsid w:val="0018017E"/>
    <w:rsid w:val="001822E2"/>
    <w:rsid w:val="001824F9"/>
    <w:rsid w:val="00183273"/>
    <w:rsid w:val="00184B5B"/>
    <w:rsid w:val="00187529"/>
    <w:rsid w:val="0018776C"/>
    <w:rsid w:val="0019291F"/>
    <w:rsid w:val="00194703"/>
    <w:rsid w:val="00195B8F"/>
    <w:rsid w:val="00195FFA"/>
    <w:rsid w:val="001A1654"/>
    <w:rsid w:val="001A1B78"/>
    <w:rsid w:val="001A2188"/>
    <w:rsid w:val="001A4FE3"/>
    <w:rsid w:val="001A6573"/>
    <w:rsid w:val="001B08BC"/>
    <w:rsid w:val="001B3016"/>
    <w:rsid w:val="001B380C"/>
    <w:rsid w:val="001B79DC"/>
    <w:rsid w:val="001C1F5A"/>
    <w:rsid w:val="001C3DA0"/>
    <w:rsid w:val="001C3E72"/>
    <w:rsid w:val="001C4CFB"/>
    <w:rsid w:val="001C5FD9"/>
    <w:rsid w:val="001C6524"/>
    <w:rsid w:val="001D0AA8"/>
    <w:rsid w:val="001D13D3"/>
    <w:rsid w:val="001D2876"/>
    <w:rsid w:val="001D2B36"/>
    <w:rsid w:val="001D2F81"/>
    <w:rsid w:val="001D35CF"/>
    <w:rsid w:val="001D42EB"/>
    <w:rsid w:val="001D4F2D"/>
    <w:rsid w:val="001D66CD"/>
    <w:rsid w:val="001E3A0D"/>
    <w:rsid w:val="001F1273"/>
    <w:rsid w:val="002004BC"/>
    <w:rsid w:val="0020128E"/>
    <w:rsid w:val="0020212A"/>
    <w:rsid w:val="002023A0"/>
    <w:rsid w:val="00202537"/>
    <w:rsid w:val="0020331E"/>
    <w:rsid w:val="00203C94"/>
    <w:rsid w:val="00204B90"/>
    <w:rsid w:val="00207032"/>
    <w:rsid w:val="002122D3"/>
    <w:rsid w:val="0021231C"/>
    <w:rsid w:val="00214927"/>
    <w:rsid w:val="002206C8"/>
    <w:rsid w:val="0022293D"/>
    <w:rsid w:val="002259D3"/>
    <w:rsid w:val="00226821"/>
    <w:rsid w:val="00231110"/>
    <w:rsid w:val="002314A3"/>
    <w:rsid w:val="00232AA8"/>
    <w:rsid w:val="002333F0"/>
    <w:rsid w:val="002375F3"/>
    <w:rsid w:val="00237C54"/>
    <w:rsid w:val="00244FC0"/>
    <w:rsid w:val="00245E5C"/>
    <w:rsid w:val="0024647E"/>
    <w:rsid w:val="0025065F"/>
    <w:rsid w:val="0025295C"/>
    <w:rsid w:val="00253681"/>
    <w:rsid w:val="002567D5"/>
    <w:rsid w:val="00257390"/>
    <w:rsid w:val="002577AF"/>
    <w:rsid w:val="0026103B"/>
    <w:rsid w:val="00261F61"/>
    <w:rsid w:val="002642DE"/>
    <w:rsid w:val="002654F9"/>
    <w:rsid w:val="00265F6F"/>
    <w:rsid w:val="002708BE"/>
    <w:rsid w:val="0027137B"/>
    <w:rsid w:val="00271882"/>
    <w:rsid w:val="00272C15"/>
    <w:rsid w:val="00274D37"/>
    <w:rsid w:val="00280D6E"/>
    <w:rsid w:val="00280E10"/>
    <w:rsid w:val="002816A5"/>
    <w:rsid w:val="0028218C"/>
    <w:rsid w:val="00282254"/>
    <w:rsid w:val="002854A5"/>
    <w:rsid w:val="00286320"/>
    <w:rsid w:val="002866AD"/>
    <w:rsid w:val="00286886"/>
    <w:rsid w:val="002878AC"/>
    <w:rsid w:val="002926DC"/>
    <w:rsid w:val="0029570C"/>
    <w:rsid w:val="002963F3"/>
    <w:rsid w:val="002A0588"/>
    <w:rsid w:val="002A20BB"/>
    <w:rsid w:val="002A2367"/>
    <w:rsid w:val="002A3031"/>
    <w:rsid w:val="002A4361"/>
    <w:rsid w:val="002A5B8B"/>
    <w:rsid w:val="002A7371"/>
    <w:rsid w:val="002B0649"/>
    <w:rsid w:val="002B1288"/>
    <w:rsid w:val="002B3AD1"/>
    <w:rsid w:val="002B6E1B"/>
    <w:rsid w:val="002C0824"/>
    <w:rsid w:val="002C14C9"/>
    <w:rsid w:val="002C1AEC"/>
    <w:rsid w:val="002C275A"/>
    <w:rsid w:val="002C2CF6"/>
    <w:rsid w:val="002C5D21"/>
    <w:rsid w:val="002C7109"/>
    <w:rsid w:val="002D12CC"/>
    <w:rsid w:val="002D4456"/>
    <w:rsid w:val="002D49A4"/>
    <w:rsid w:val="002D5AD9"/>
    <w:rsid w:val="002D5EC4"/>
    <w:rsid w:val="002D77F7"/>
    <w:rsid w:val="002D7CDF"/>
    <w:rsid w:val="002E4537"/>
    <w:rsid w:val="002E4594"/>
    <w:rsid w:val="002E56CA"/>
    <w:rsid w:val="002E6EEF"/>
    <w:rsid w:val="002F036B"/>
    <w:rsid w:val="002F0860"/>
    <w:rsid w:val="002F1F36"/>
    <w:rsid w:val="002F2DAB"/>
    <w:rsid w:val="002F31DD"/>
    <w:rsid w:val="002F4716"/>
    <w:rsid w:val="002F52E5"/>
    <w:rsid w:val="002F54EF"/>
    <w:rsid w:val="002F66C6"/>
    <w:rsid w:val="002F7043"/>
    <w:rsid w:val="002F70DB"/>
    <w:rsid w:val="002F7324"/>
    <w:rsid w:val="00300F09"/>
    <w:rsid w:val="00302F5A"/>
    <w:rsid w:val="00304D17"/>
    <w:rsid w:val="00313CEE"/>
    <w:rsid w:val="0031411E"/>
    <w:rsid w:val="00315767"/>
    <w:rsid w:val="00317B32"/>
    <w:rsid w:val="003203CA"/>
    <w:rsid w:val="00321488"/>
    <w:rsid w:val="00322AE5"/>
    <w:rsid w:val="00323628"/>
    <w:rsid w:val="003248B5"/>
    <w:rsid w:val="00324937"/>
    <w:rsid w:val="00324A10"/>
    <w:rsid w:val="00325490"/>
    <w:rsid w:val="00325BE4"/>
    <w:rsid w:val="00326736"/>
    <w:rsid w:val="00330956"/>
    <w:rsid w:val="00331971"/>
    <w:rsid w:val="00332C57"/>
    <w:rsid w:val="00333418"/>
    <w:rsid w:val="0033488E"/>
    <w:rsid w:val="003363AB"/>
    <w:rsid w:val="00340F79"/>
    <w:rsid w:val="003440B4"/>
    <w:rsid w:val="003459F8"/>
    <w:rsid w:val="00345D9A"/>
    <w:rsid w:val="0034711D"/>
    <w:rsid w:val="003473BD"/>
    <w:rsid w:val="00347949"/>
    <w:rsid w:val="00347A6B"/>
    <w:rsid w:val="00347CF3"/>
    <w:rsid w:val="003502E0"/>
    <w:rsid w:val="0035107B"/>
    <w:rsid w:val="003532E0"/>
    <w:rsid w:val="003571C1"/>
    <w:rsid w:val="00357318"/>
    <w:rsid w:val="00357EAE"/>
    <w:rsid w:val="003625B1"/>
    <w:rsid w:val="00363498"/>
    <w:rsid w:val="0036474B"/>
    <w:rsid w:val="003648FE"/>
    <w:rsid w:val="00364D1E"/>
    <w:rsid w:val="003661C7"/>
    <w:rsid w:val="00367D7C"/>
    <w:rsid w:val="00370A27"/>
    <w:rsid w:val="00371D10"/>
    <w:rsid w:val="00372315"/>
    <w:rsid w:val="0037573E"/>
    <w:rsid w:val="00375C91"/>
    <w:rsid w:val="0038223C"/>
    <w:rsid w:val="003836C9"/>
    <w:rsid w:val="00384D71"/>
    <w:rsid w:val="00384F3C"/>
    <w:rsid w:val="00385485"/>
    <w:rsid w:val="00393B6E"/>
    <w:rsid w:val="00396413"/>
    <w:rsid w:val="00397956"/>
    <w:rsid w:val="003A39AB"/>
    <w:rsid w:val="003A44E0"/>
    <w:rsid w:val="003A52CB"/>
    <w:rsid w:val="003A6D6A"/>
    <w:rsid w:val="003A7847"/>
    <w:rsid w:val="003B2271"/>
    <w:rsid w:val="003B33C5"/>
    <w:rsid w:val="003B35A2"/>
    <w:rsid w:val="003B4D1F"/>
    <w:rsid w:val="003B4D6A"/>
    <w:rsid w:val="003B583F"/>
    <w:rsid w:val="003B5AC2"/>
    <w:rsid w:val="003B7439"/>
    <w:rsid w:val="003B7F83"/>
    <w:rsid w:val="003C5733"/>
    <w:rsid w:val="003C668D"/>
    <w:rsid w:val="003C6A30"/>
    <w:rsid w:val="003D1D31"/>
    <w:rsid w:val="003D1E22"/>
    <w:rsid w:val="003D310D"/>
    <w:rsid w:val="003D582B"/>
    <w:rsid w:val="003D75B2"/>
    <w:rsid w:val="003E09FB"/>
    <w:rsid w:val="003E1B3B"/>
    <w:rsid w:val="003E3140"/>
    <w:rsid w:val="003E31B4"/>
    <w:rsid w:val="003E4EB0"/>
    <w:rsid w:val="003E4F8F"/>
    <w:rsid w:val="003E5BEC"/>
    <w:rsid w:val="003F149F"/>
    <w:rsid w:val="003F1C5B"/>
    <w:rsid w:val="003F1CE2"/>
    <w:rsid w:val="003F1F1F"/>
    <w:rsid w:val="003F220C"/>
    <w:rsid w:val="003F2EB0"/>
    <w:rsid w:val="003F3189"/>
    <w:rsid w:val="0040086E"/>
    <w:rsid w:val="00405B91"/>
    <w:rsid w:val="004073CE"/>
    <w:rsid w:val="00410205"/>
    <w:rsid w:val="00411131"/>
    <w:rsid w:val="004113BB"/>
    <w:rsid w:val="00411C9A"/>
    <w:rsid w:val="00413657"/>
    <w:rsid w:val="00413D1C"/>
    <w:rsid w:val="004141B3"/>
    <w:rsid w:val="00415FBF"/>
    <w:rsid w:val="00417275"/>
    <w:rsid w:val="004200B2"/>
    <w:rsid w:val="00420555"/>
    <w:rsid w:val="00420DC1"/>
    <w:rsid w:val="0042176D"/>
    <w:rsid w:val="004231D6"/>
    <w:rsid w:val="00424729"/>
    <w:rsid w:val="00427252"/>
    <w:rsid w:val="00427E61"/>
    <w:rsid w:val="00427F73"/>
    <w:rsid w:val="00432352"/>
    <w:rsid w:val="00434693"/>
    <w:rsid w:val="0043631A"/>
    <w:rsid w:val="00444F09"/>
    <w:rsid w:val="004508FF"/>
    <w:rsid w:val="00453D3E"/>
    <w:rsid w:val="004574A9"/>
    <w:rsid w:val="00461865"/>
    <w:rsid w:val="0046459E"/>
    <w:rsid w:val="0046517E"/>
    <w:rsid w:val="004656E1"/>
    <w:rsid w:val="00465825"/>
    <w:rsid w:val="00465891"/>
    <w:rsid w:val="00465CED"/>
    <w:rsid w:val="00470151"/>
    <w:rsid w:val="00470572"/>
    <w:rsid w:val="00471006"/>
    <w:rsid w:val="0047203A"/>
    <w:rsid w:val="00472AB2"/>
    <w:rsid w:val="00472FD1"/>
    <w:rsid w:val="00473C11"/>
    <w:rsid w:val="00474886"/>
    <w:rsid w:val="00474B6C"/>
    <w:rsid w:val="0047555D"/>
    <w:rsid w:val="004802D3"/>
    <w:rsid w:val="00480C61"/>
    <w:rsid w:val="004816F0"/>
    <w:rsid w:val="004817CD"/>
    <w:rsid w:val="004849B5"/>
    <w:rsid w:val="00486B80"/>
    <w:rsid w:val="004870E5"/>
    <w:rsid w:val="004915E7"/>
    <w:rsid w:val="00492036"/>
    <w:rsid w:val="00492223"/>
    <w:rsid w:val="004959D7"/>
    <w:rsid w:val="00496E00"/>
    <w:rsid w:val="00497B97"/>
    <w:rsid w:val="004A4471"/>
    <w:rsid w:val="004A5C31"/>
    <w:rsid w:val="004A7379"/>
    <w:rsid w:val="004B3E9D"/>
    <w:rsid w:val="004B46F7"/>
    <w:rsid w:val="004B4DA1"/>
    <w:rsid w:val="004C1C2D"/>
    <w:rsid w:val="004C4313"/>
    <w:rsid w:val="004C5A39"/>
    <w:rsid w:val="004C6756"/>
    <w:rsid w:val="004C72FF"/>
    <w:rsid w:val="004D34E8"/>
    <w:rsid w:val="004D488A"/>
    <w:rsid w:val="004D513F"/>
    <w:rsid w:val="004D5AA3"/>
    <w:rsid w:val="004D5E55"/>
    <w:rsid w:val="004D62DB"/>
    <w:rsid w:val="004E0EAE"/>
    <w:rsid w:val="004E1AA4"/>
    <w:rsid w:val="004E3100"/>
    <w:rsid w:val="004F0590"/>
    <w:rsid w:val="004F05A3"/>
    <w:rsid w:val="004F1A10"/>
    <w:rsid w:val="004F6D33"/>
    <w:rsid w:val="005016A8"/>
    <w:rsid w:val="005026D7"/>
    <w:rsid w:val="00502D4D"/>
    <w:rsid w:val="00503107"/>
    <w:rsid w:val="00506AD5"/>
    <w:rsid w:val="00510B54"/>
    <w:rsid w:val="00511385"/>
    <w:rsid w:val="00511AC1"/>
    <w:rsid w:val="00513089"/>
    <w:rsid w:val="0051572B"/>
    <w:rsid w:val="0051625C"/>
    <w:rsid w:val="005162F6"/>
    <w:rsid w:val="005172EC"/>
    <w:rsid w:val="005203FA"/>
    <w:rsid w:val="00520FF2"/>
    <w:rsid w:val="00522E36"/>
    <w:rsid w:val="00523BB4"/>
    <w:rsid w:val="00526BC5"/>
    <w:rsid w:val="0053318C"/>
    <w:rsid w:val="00534536"/>
    <w:rsid w:val="00551C8D"/>
    <w:rsid w:val="0055334E"/>
    <w:rsid w:val="00557248"/>
    <w:rsid w:val="00557A1C"/>
    <w:rsid w:val="00561B72"/>
    <w:rsid w:val="00564240"/>
    <w:rsid w:val="0056580D"/>
    <w:rsid w:val="0056770B"/>
    <w:rsid w:val="00570731"/>
    <w:rsid w:val="00572D19"/>
    <w:rsid w:val="00574C1C"/>
    <w:rsid w:val="00575913"/>
    <w:rsid w:val="0057635A"/>
    <w:rsid w:val="00580C5B"/>
    <w:rsid w:val="00581C50"/>
    <w:rsid w:val="005847F2"/>
    <w:rsid w:val="005848BF"/>
    <w:rsid w:val="00584A24"/>
    <w:rsid w:val="0059318A"/>
    <w:rsid w:val="00594EB6"/>
    <w:rsid w:val="00594F89"/>
    <w:rsid w:val="0059676D"/>
    <w:rsid w:val="005976EB"/>
    <w:rsid w:val="005A19CD"/>
    <w:rsid w:val="005A3BF3"/>
    <w:rsid w:val="005A3FA8"/>
    <w:rsid w:val="005A4026"/>
    <w:rsid w:val="005A4673"/>
    <w:rsid w:val="005A4820"/>
    <w:rsid w:val="005B07D2"/>
    <w:rsid w:val="005B1399"/>
    <w:rsid w:val="005B35B0"/>
    <w:rsid w:val="005B57F4"/>
    <w:rsid w:val="005B5C87"/>
    <w:rsid w:val="005B5D7F"/>
    <w:rsid w:val="005C008E"/>
    <w:rsid w:val="005C1901"/>
    <w:rsid w:val="005C2C5F"/>
    <w:rsid w:val="005C3ACA"/>
    <w:rsid w:val="005C5371"/>
    <w:rsid w:val="005C7B23"/>
    <w:rsid w:val="005D06AC"/>
    <w:rsid w:val="005D1B52"/>
    <w:rsid w:val="005D5892"/>
    <w:rsid w:val="005D6FB3"/>
    <w:rsid w:val="005D73CE"/>
    <w:rsid w:val="005D7903"/>
    <w:rsid w:val="005D7DC4"/>
    <w:rsid w:val="005F2130"/>
    <w:rsid w:val="005F2681"/>
    <w:rsid w:val="005F2ED8"/>
    <w:rsid w:val="005F3DF9"/>
    <w:rsid w:val="005F4579"/>
    <w:rsid w:val="005F4E0F"/>
    <w:rsid w:val="005F4F88"/>
    <w:rsid w:val="005F5501"/>
    <w:rsid w:val="005F5C4E"/>
    <w:rsid w:val="005F5FFD"/>
    <w:rsid w:val="0060021B"/>
    <w:rsid w:val="006002EE"/>
    <w:rsid w:val="00601F5B"/>
    <w:rsid w:val="0060253D"/>
    <w:rsid w:val="0061343A"/>
    <w:rsid w:val="00615484"/>
    <w:rsid w:val="00616935"/>
    <w:rsid w:val="00621FB8"/>
    <w:rsid w:val="006226AE"/>
    <w:rsid w:val="006238D8"/>
    <w:rsid w:val="0062515B"/>
    <w:rsid w:val="0062558C"/>
    <w:rsid w:val="00625C7B"/>
    <w:rsid w:val="00631FF4"/>
    <w:rsid w:val="00636022"/>
    <w:rsid w:val="0063663B"/>
    <w:rsid w:val="00641B94"/>
    <w:rsid w:val="00641BA7"/>
    <w:rsid w:val="0064211D"/>
    <w:rsid w:val="006453B7"/>
    <w:rsid w:val="006556FD"/>
    <w:rsid w:val="00656EC6"/>
    <w:rsid w:val="00657537"/>
    <w:rsid w:val="00664F1E"/>
    <w:rsid w:val="00666407"/>
    <w:rsid w:val="0066662E"/>
    <w:rsid w:val="0066677D"/>
    <w:rsid w:val="00667629"/>
    <w:rsid w:val="00670346"/>
    <w:rsid w:val="006709A2"/>
    <w:rsid w:val="006711A8"/>
    <w:rsid w:val="00671D97"/>
    <w:rsid w:val="00672B39"/>
    <w:rsid w:val="00672C64"/>
    <w:rsid w:val="00680F04"/>
    <w:rsid w:val="00685F69"/>
    <w:rsid w:val="00692AE2"/>
    <w:rsid w:val="00692C6F"/>
    <w:rsid w:val="006942BB"/>
    <w:rsid w:val="00695DA9"/>
    <w:rsid w:val="006A045A"/>
    <w:rsid w:val="006A125F"/>
    <w:rsid w:val="006A1FC7"/>
    <w:rsid w:val="006B341D"/>
    <w:rsid w:val="006B373F"/>
    <w:rsid w:val="006B389B"/>
    <w:rsid w:val="006B4B73"/>
    <w:rsid w:val="006B5DF0"/>
    <w:rsid w:val="006B67EB"/>
    <w:rsid w:val="006C0A6D"/>
    <w:rsid w:val="006C0B6E"/>
    <w:rsid w:val="006C430F"/>
    <w:rsid w:val="006C44D0"/>
    <w:rsid w:val="006C5D38"/>
    <w:rsid w:val="006D047D"/>
    <w:rsid w:val="006D4D51"/>
    <w:rsid w:val="006D55FA"/>
    <w:rsid w:val="006E201D"/>
    <w:rsid w:val="006E2AD4"/>
    <w:rsid w:val="006E2D21"/>
    <w:rsid w:val="006E5A09"/>
    <w:rsid w:val="006E7A04"/>
    <w:rsid w:val="006F099D"/>
    <w:rsid w:val="006F0FF2"/>
    <w:rsid w:val="006F45B1"/>
    <w:rsid w:val="006F4928"/>
    <w:rsid w:val="006F5D54"/>
    <w:rsid w:val="006F68D0"/>
    <w:rsid w:val="006F6E4C"/>
    <w:rsid w:val="006F76FC"/>
    <w:rsid w:val="00701F69"/>
    <w:rsid w:val="00701FFB"/>
    <w:rsid w:val="007027C0"/>
    <w:rsid w:val="00702F63"/>
    <w:rsid w:val="00703D00"/>
    <w:rsid w:val="00705431"/>
    <w:rsid w:val="00705961"/>
    <w:rsid w:val="00707EC0"/>
    <w:rsid w:val="00707F0A"/>
    <w:rsid w:val="007100A7"/>
    <w:rsid w:val="007107CD"/>
    <w:rsid w:val="00711CC5"/>
    <w:rsid w:val="00711DB6"/>
    <w:rsid w:val="0071231F"/>
    <w:rsid w:val="0071294A"/>
    <w:rsid w:val="007201CC"/>
    <w:rsid w:val="007204C1"/>
    <w:rsid w:val="007211F6"/>
    <w:rsid w:val="00721326"/>
    <w:rsid w:val="00722932"/>
    <w:rsid w:val="00722D00"/>
    <w:rsid w:val="00723344"/>
    <w:rsid w:val="007237D9"/>
    <w:rsid w:val="00725AD0"/>
    <w:rsid w:val="00726DDE"/>
    <w:rsid w:val="00730CB4"/>
    <w:rsid w:val="00731373"/>
    <w:rsid w:val="007340F0"/>
    <w:rsid w:val="0073474F"/>
    <w:rsid w:val="007348A4"/>
    <w:rsid w:val="0073577D"/>
    <w:rsid w:val="007376AC"/>
    <w:rsid w:val="00741769"/>
    <w:rsid w:val="00745132"/>
    <w:rsid w:val="00745210"/>
    <w:rsid w:val="007454E5"/>
    <w:rsid w:val="0074595E"/>
    <w:rsid w:val="007479EF"/>
    <w:rsid w:val="007510D8"/>
    <w:rsid w:val="00751450"/>
    <w:rsid w:val="007523CC"/>
    <w:rsid w:val="00754FBB"/>
    <w:rsid w:val="00757E39"/>
    <w:rsid w:val="00762409"/>
    <w:rsid w:val="00764DCB"/>
    <w:rsid w:val="007650A2"/>
    <w:rsid w:val="0076705A"/>
    <w:rsid w:val="00767B08"/>
    <w:rsid w:val="00770093"/>
    <w:rsid w:val="00771763"/>
    <w:rsid w:val="00772290"/>
    <w:rsid w:val="00773680"/>
    <w:rsid w:val="00773BFA"/>
    <w:rsid w:val="00773FFE"/>
    <w:rsid w:val="00776143"/>
    <w:rsid w:val="00776E9E"/>
    <w:rsid w:val="007809A5"/>
    <w:rsid w:val="007822AE"/>
    <w:rsid w:val="00784BC9"/>
    <w:rsid w:val="00786F42"/>
    <w:rsid w:val="00787137"/>
    <w:rsid w:val="00787EA8"/>
    <w:rsid w:val="0079250A"/>
    <w:rsid w:val="007926D9"/>
    <w:rsid w:val="00793BDD"/>
    <w:rsid w:val="00793DF1"/>
    <w:rsid w:val="00794180"/>
    <w:rsid w:val="00797089"/>
    <w:rsid w:val="00797A75"/>
    <w:rsid w:val="007A2596"/>
    <w:rsid w:val="007A2D36"/>
    <w:rsid w:val="007A3E76"/>
    <w:rsid w:val="007A49CC"/>
    <w:rsid w:val="007A5AD0"/>
    <w:rsid w:val="007A65BF"/>
    <w:rsid w:val="007A7157"/>
    <w:rsid w:val="007A795A"/>
    <w:rsid w:val="007B10C8"/>
    <w:rsid w:val="007B2177"/>
    <w:rsid w:val="007B2575"/>
    <w:rsid w:val="007C08D1"/>
    <w:rsid w:val="007C2483"/>
    <w:rsid w:val="007C3297"/>
    <w:rsid w:val="007C5280"/>
    <w:rsid w:val="007C5FF5"/>
    <w:rsid w:val="007C66C0"/>
    <w:rsid w:val="007C66CE"/>
    <w:rsid w:val="007C67EB"/>
    <w:rsid w:val="007C7F19"/>
    <w:rsid w:val="007D2F79"/>
    <w:rsid w:val="007D65CE"/>
    <w:rsid w:val="007D6F74"/>
    <w:rsid w:val="007D6F78"/>
    <w:rsid w:val="007D7756"/>
    <w:rsid w:val="007E2D99"/>
    <w:rsid w:val="007E3CDB"/>
    <w:rsid w:val="007E57E0"/>
    <w:rsid w:val="007E62C1"/>
    <w:rsid w:val="007F0A01"/>
    <w:rsid w:val="007F0E16"/>
    <w:rsid w:val="007F18FF"/>
    <w:rsid w:val="007F3BC7"/>
    <w:rsid w:val="007F56B1"/>
    <w:rsid w:val="007F773E"/>
    <w:rsid w:val="00800512"/>
    <w:rsid w:val="00800739"/>
    <w:rsid w:val="0080081E"/>
    <w:rsid w:val="00801C94"/>
    <w:rsid w:val="00801F0D"/>
    <w:rsid w:val="0080296E"/>
    <w:rsid w:val="00802F69"/>
    <w:rsid w:val="00803C07"/>
    <w:rsid w:val="00804FB8"/>
    <w:rsid w:val="00805BC8"/>
    <w:rsid w:val="00807C02"/>
    <w:rsid w:val="008108A7"/>
    <w:rsid w:val="008109E1"/>
    <w:rsid w:val="00812504"/>
    <w:rsid w:val="0081405A"/>
    <w:rsid w:val="00815C48"/>
    <w:rsid w:val="008170E3"/>
    <w:rsid w:val="00817EA3"/>
    <w:rsid w:val="008200A4"/>
    <w:rsid w:val="0082028D"/>
    <w:rsid w:val="00821EE6"/>
    <w:rsid w:val="008223F1"/>
    <w:rsid w:val="00825FA4"/>
    <w:rsid w:val="008278DB"/>
    <w:rsid w:val="00827D11"/>
    <w:rsid w:val="00834537"/>
    <w:rsid w:val="0083688F"/>
    <w:rsid w:val="00836FE4"/>
    <w:rsid w:val="00837DC9"/>
    <w:rsid w:val="00841FCA"/>
    <w:rsid w:val="0084584A"/>
    <w:rsid w:val="00846767"/>
    <w:rsid w:val="008469E4"/>
    <w:rsid w:val="008471DD"/>
    <w:rsid w:val="00847D64"/>
    <w:rsid w:val="00851B83"/>
    <w:rsid w:val="008527EA"/>
    <w:rsid w:val="00853557"/>
    <w:rsid w:val="00857F6F"/>
    <w:rsid w:val="00860019"/>
    <w:rsid w:val="00861AF7"/>
    <w:rsid w:val="00862133"/>
    <w:rsid w:val="008625D4"/>
    <w:rsid w:val="0086403E"/>
    <w:rsid w:val="0086544A"/>
    <w:rsid w:val="00865460"/>
    <w:rsid w:val="008655C9"/>
    <w:rsid w:val="0087283D"/>
    <w:rsid w:val="00872F86"/>
    <w:rsid w:val="00875545"/>
    <w:rsid w:val="00876818"/>
    <w:rsid w:val="008774A2"/>
    <w:rsid w:val="00881D73"/>
    <w:rsid w:val="00882A54"/>
    <w:rsid w:val="0088622E"/>
    <w:rsid w:val="00887CC9"/>
    <w:rsid w:val="00887F2C"/>
    <w:rsid w:val="008918C8"/>
    <w:rsid w:val="0089233E"/>
    <w:rsid w:val="008947C3"/>
    <w:rsid w:val="00897705"/>
    <w:rsid w:val="008A0192"/>
    <w:rsid w:val="008A0EA5"/>
    <w:rsid w:val="008A12C6"/>
    <w:rsid w:val="008A78B4"/>
    <w:rsid w:val="008B3C1C"/>
    <w:rsid w:val="008B4DDD"/>
    <w:rsid w:val="008B7416"/>
    <w:rsid w:val="008C0543"/>
    <w:rsid w:val="008C1C29"/>
    <w:rsid w:val="008C268F"/>
    <w:rsid w:val="008C26BF"/>
    <w:rsid w:val="008C4D53"/>
    <w:rsid w:val="008C5245"/>
    <w:rsid w:val="008C5A31"/>
    <w:rsid w:val="008C6EA3"/>
    <w:rsid w:val="008D1104"/>
    <w:rsid w:val="008D61AA"/>
    <w:rsid w:val="008D6D94"/>
    <w:rsid w:val="008E0C85"/>
    <w:rsid w:val="008E1E49"/>
    <w:rsid w:val="008E30DF"/>
    <w:rsid w:val="008E3393"/>
    <w:rsid w:val="008E3D79"/>
    <w:rsid w:val="008E41E4"/>
    <w:rsid w:val="008E50AE"/>
    <w:rsid w:val="008E51DA"/>
    <w:rsid w:val="008E738E"/>
    <w:rsid w:val="008F00E3"/>
    <w:rsid w:val="008F0B58"/>
    <w:rsid w:val="008F1DAD"/>
    <w:rsid w:val="008F2FF6"/>
    <w:rsid w:val="008F326E"/>
    <w:rsid w:val="008F3B10"/>
    <w:rsid w:val="008F40EB"/>
    <w:rsid w:val="008F53CE"/>
    <w:rsid w:val="008F6748"/>
    <w:rsid w:val="008F7B68"/>
    <w:rsid w:val="00900E82"/>
    <w:rsid w:val="00900EFE"/>
    <w:rsid w:val="00901E9B"/>
    <w:rsid w:val="00902891"/>
    <w:rsid w:val="009109F3"/>
    <w:rsid w:val="00911A20"/>
    <w:rsid w:val="009134C9"/>
    <w:rsid w:val="009138DB"/>
    <w:rsid w:val="009149C5"/>
    <w:rsid w:val="00914D0E"/>
    <w:rsid w:val="00916207"/>
    <w:rsid w:val="00917F61"/>
    <w:rsid w:val="0092501A"/>
    <w:rsid w:val="00927B49"/>
    <w:rsid w:val="00930B9D"/>
    <w:rsid w:val="00932AF9"/>
    <w:rsid w:val="00933333"/>
    <w:rsid w:val="0093471A"/>
    <w:rsid w:val="00935F47"/>
    <w:rsid w:val="009413FE"/>
    <w:rsid w:val="00941AD6"/>
    <w:rsid w:val="00942564"/>
    <w:rsid w:val="00942F40"/>
    <w:rsid w:val="00943A40"/>
    <w:rsid w:val="009467C5"/>
    <w:rsid w:val="00953609"/>
    <w:rsid w:val="00956A33"/>
    <w:rsid w:val="009617B8"/>
    <w:rsid w:val="00964476"/>
    <w:rsid w:val="0096526A"/>
    <w:rsid w:val="009668A6"/>
    <w:rsid w:val="00967755"/>
    <w:rsid w:val="0097198B"/>
    <w:rsid w:val="00972581"/>
    <w:rsid w:val="00973076"/>
    <w:rsid w:val="009733B6"/>
    <w:rsid w:val="00974670"/>
    <w:rsid w:val="009751B4"/>
    <w:rsid w:val="009760AB"/>
    <w:rsid w:val="00981ED3"/>
    <w:rsid w:val="0098310A"/>
    <w:rsid w:val="00985CE1"/>
    <w:rsid w:val="00985D8D"/>
    <w:rsid w:val="009863B9"/>
    <w:rsid w:val="009872B6"/>
    <w:rsid w:val="0099091F"/>
    <w:rsid w:val="00992329"/>
    <w:rsid w:val="009944AC"/>
    <w:rsid w:val="009950BA"/>
    <w:rsid w:val="00995453"/>
    <w:rsid w:val="00996783"/>
    <w:rsid w:val="009A028D"/>
    <w:rsid w:val="009A092B"/>
    <w:rsid w:val="009A1392"/>
    <w:rsid w:val="009A4A8F"/>
    <w:rsid w:val="009A4C03"/>
    <w:rsid w:val="009A5276"/>
    <w:rsid w:val="009A5E1D"/>
    <w:rsid w:val="009B1A4B"/>
    <w:rsid w:val="009B3DB2"/>
    <w:rsid w:val="009B44F0"/>
    <w:rsid w:val="009B7154"/>
    <w:rsid w:val="009B7273"/>
    <w:rsid w:val="009C213C"/>
    <w:rsid w:val="009C26FF"/>
    <w:rsid w:val="009C2AA2"/>
    <w:rsid w:val="009C2C87"/>
    <w:rsid w:val="009D02E5"/>
    <w:rsid w:val="009D2464"/>
    <w:rsid w:val="009D3F76"/>
    <w:rsid w:val="009D5AC7"/>
    <w:rsid w:val="009D5FD7"/>
    <w:rsid w:val="009D60C5"/>
    <w:rsid w:val="009D700A"/>
    <w:rsid w:val="009D716C"/>
    <w:rsid w:val="009E15E3"/>
    <w:rsid w:val="009E49F6"/>
    <w:rsid w:val="009E520A"/>
    <w:rsid w:val="009E6061"/>
    <w:rsid w:val="009F003A"/>
    <w:rsid w:val="009F0B44"/>
    <w:rsid w:val="009F1139"/>
    <w:rsid w:val="009F4F6C"/>
    <w:rsid w:val="009F555F"/>
    <w:rsid w:val="009F5C71"/>
    <w:rsid w:val="009F62B7"/>
    <w:rsid w:val="009F78BB"/>
    <w:rsid w:val="00A00F20"/>
    <w:rsid w:val="00A01844"/>
    <w:rsid w:val="00A02C01"/>
    <w:rsid w:val="00A0364F"/>
    <w:rsid w:val="00A048A7"/>
    <w:rsid w:val="00A05AAE"/>
    <w:rsid w:val="00A10DA9"/>
    <w:rsid w:val="00A13483"/>
    <w:rsid w:val="00A14859"/>
    <w:rsid w:val="00A15100"/>
    <w:rsid w:val="00A16CA7"/>
    <w:rsid w:val="00A176A3"/>
    <w:rsid w:val="00A20015"/>
    <w:rsid w:val="00A23AEE"/>
    <w:rsid w:val="00A2614F"/>
    <w:rsid w:val="00A26CC5"/>
    <w:rsid w:val="00A309E6"/>
    <w:rsid w:val="00A319DB"/>
    <w:rsid w:val="00A328DF"/>
    <w:rsid w:val="00A346C4"/>
    <w:rsid w:val="00A36DDA"/>
    <w:rsid w:val="00A37BBB"/>
    <w:rsid w:val="00A43BD2"/>
    <w:rsid w:val="00A462BD"/>
    <w:rsid w:val="00A474EA"/>
    <w:rsid w:val="00A51EA1"/>
    <w:rsid w:val="00A53042"/>
    <w:rsid w:val="00A55829"/>
    <w:rsid w:val="00A5702E"/>
    <w:rsid w:val="00A570DF"/>
    <w:rsid w:val="00A60B74"/>
    <w:rsid w:val="00A60C5C"/>
    <w:rsid w:val="00A6324B"/>
    <w:rsid w:val="00A63FCB"/>
    <w:rsid w:val="00A64FDF"/>
    <w:rsid w:val="00A654A7"/>
    <w:rsid w:val="00A71247"/>
    <w:rsid w:val="00A72BF5"/>
    <w:rsid w:val="00A74195"/>
    <w:rsid w:val="00A75898"/>
    <w:rsid w:val="00A75F13"/>
    <w:rsid w:val="00A807CA"/>
    <w:rsid w:val="00A842F1"/>
    <w:rsid w:val="00A86021"/>
    <w:rsid w:val="00A86430"/>
    <w:rsid w:val="00A872A9"/>
    <w:rsid w:val="00A90376"/>
    <w:rsid w:val="00A91968"/>
    <w:rsid w:val="00A91EA8"/>
    <w:rsid w:val="00A93B56"/>
    <w:rsid w:val="00A96D34"/>
    <w:rsid w:val="00A97F49"/>
    <w:rsid w:val="00AA063F"/>
    <w:rsid w:val="00AA3020"/>
    <w:rsid w:val="00AA3AC5"/>
    <w:rsid w:val="00AA55F9"/>
    <w:rsid w:val="00AA5A0E"/>
    <w:rsid w:val="00AA5F2A"/>
    <w:rsid w:val="00AB4BA9"/>
    <w:rsid w:val="00AB5C50"/>
    <w:rsid w:val="00AB7348"/>
    <w:rsid w:val="00AC14FA"/>
    <w:rsid w:val="00AC2702"/>
    <w:rsid w:val="00AC610B"/>
    <w:rsid w:val="00AD1030"/>
    <w:rsid w:val="00AD294A"/>
    <w:rsid w:val="00AD29D1"/>
    <w:rsid w:val="00AD5ED0"/>
    <w:rsid w:val="00AD6DBC"/>
    <w:rsid w:val="00AD77E2"/>
    <w:rsid w:val="00AD7FCD"/>
    <w:rsid w:val="00AE0413"/>
    <w:rsid w:val="00AE4E44"/>
    <w:rsid w:val="00AE6927"/>
    <w:rsid w:val="00AE7DDD"/>
    <w:rsid w:val="00AF01FF"/>
    <w:rsid w:val="00AF4B56"/>
    <w:rsid w:val="00AF7073"/>
    <w:rsid w:val="00AF7544"/>
    <w:rsid w:val="00B005F9"/>
    <w:rsid w:val="00B01B3F"/>
    <w:rsid w:val="00B01C1B"/>
    <w:rsid w:val="00B02252"/>
    <w:rsid w:val="00B047EC"/>
    <w:rsid w:val="00B07187"/>
    <w:rsid w:val="00B1041F"/>
    <w:rsid w:val="00B11ABE"/>
    <w:rsid w:val="00B16AF7"/>
    <w:rsid w:val="00B2113D"/>
    <w:rsid w:val="00B2168E"/>
    <w:rsid w:val="00B21A60"/>
    <w:rsid w:val="00B21E7A"/>
    <w:rsid w:val="00B21E98"/>
    <w:rsid w:val="00B25830"/>
    <w:rsid w:val="00B260D8"/>
    <w:rsid w:val="00B2644F"/>
    <w:rsid w:val="00B302F0"/>
    <w:rsid w:val="00B315F9"/>
    <w:rsid w:val="00B3177B"/>
    <w:rsid w:val="00B31D1A"/>
    <w:rsid w:val="00B346A5"/>
    <w:rsid w:val="00B3501F"/>
    <w:rsid w:val="00B35420"/>
    <w:rsid w:val="00B3628D"/>
    <w:rsid w:val="00B374A3"/>
    <w:rsid w:val="00B43F16"/>
    <w:rsid w:val="00B44EFF"/>
    <w:rsid w:val="00B45D4F"/>
    <w:rsid w:val="00B50860"/>
    <w:rsid w:val="00B5120A"/>
    <w:rsid w:val="00B513C6"/>
    <w:rsid w:val="00B5441B"/>
    <w:rsid w:val="00B54D8F"/>
    <w:rsid w:val="00B54E37"/>
    <w:rsid w:val="00B62596"/>
    <w:rsid w:val="00B647C9"/>
    <w:rsid w:val="00B64DAF"/>
    <w:rsid w:val="00B65DC2"/>
    <w:rsid w:val="00B71022"/>
    <w:rsid w:val="00B718A0"/>
    <w:rsid w:val="00B723A3"/>
    <w:rsid w:val="00B742A2"/>
    <w:rsid w:val="00B743AD"/>
    <w:rsid w:val="00B74A2C"/>
    <w:rsid w:val="00B76693"/>
    <w:rsid w:val="00B76746"/>
    <w:rsid w:val="00B80BDC"/>
    <w:rsid w:val="00B84AE0"/>
    <w:rsid w:val="00B85111"/>
    <w:rsid w:val="00B85DEB"/>
    <w:rsid w:val="00B85EA5"/>
    <w:rsid w:val="00B871CC"/>
    <w:rsid w:val="00B93475"/>
    <w:rsid w:val="00B9349E"/>
    <w:rsid w:val="00BA0E7C"/>
    <w:rsid w:val="00BA108E"/>
    <w:rsid w:val="00BA1208"/>
    <w:rsid w:val="00BA358E"/>
    <w:rsid w:val="00BA43C3"/>
    <w:rsid w:val="00BA45DB"/>
    <w:rsid w:val="00BA463E"/>
    <w:rsid w:val="00BA477F"/>
    <w:rsid w:val="00BA57CF"/>
    <w:rsid w:val="00BA6263"/>
    <w:rsid w:val="00BB056C"/>
    <w:rsid w:val="00BB260D"/>
    <w:rsid w:val="00BB2DA9"/>
    <w:rsid w:val="00BB4BFC"/>
    <w:rsid w:val="00BB6075"/>
    <w:rsid w:val="00BB7B82"/>
    <w:rsid w:val="00BB7CFD"/>
    <w:rsid w:val="00BC1527"/>
    <w:rsid w:val="00BC2DC5"/>
    <w:rsid w:val="00BC431E"/>
    <w:rsid w:val="00BC49F1"/>
    <w:rsid w:val="00BC68BF"/>
    <w:rsid w:val="00BD2234"/>
    <w:rsid w:val="00BD59DA"/>
    <w:rsid w:val="00BD70F4"/>
    <w:rsid w:val="00BD74D0"/>
    <w:rsid w:val="00BE06A9"/>
    <w:rsid w:val="00BE27F6"/>
    <w:rsid w:val="00BE3102"/>
    <w:rsid w:val="00BE37DF"/>
    <w:rsid w:val="00BE477F"/>
    <w:rsid w:val="00BE4F32"/>
    <w:rsid w:val="00BF1547"/>
    <w:rsid w:val="00BF2C42"/>
    <w:rsid w:val="00BF7889"/>
    <w:rsid w:val="00BF7DC1"/>
    <w:rsid w:val="00C013A7"/>
    <w:rsid w:val="00C02529"/>
    <w:rsid w:val="00C040D9"/>
    <w:rsid w:val="00C05F28"/>
    <w:rsid w:val="00C0693B"/>
    <w:rsid w:val="00C10846"/>
    <w:rsid w:val="00C13170"/>
    <w:rsid w:val="00C1341F"/>
    <w:rsid w:val="00C17801"/>
    <w:rsid w:val="00C2170A"/>
    <w:rsid w:val="00C2229E"/>
    <w:rsid w:val="00C2442A"/>
    <w:rsid w:val="00C25E2C"/>
    <w:rsid w:val="00C32558"/>
    <w:rsid w:val="00C37AE0"/>
    <w:rsid w:val="00C40199"/>
    <w:rsid w:val="00C40B39"/>
    <w:rsid w:val="00C40FFC"/>
    <w:rsid w:val="00C427D9"/>
    <w:rsid w:val="00C4410F"/>
    <w:rsid w:val="00C44E11"/>
    <w:rsid w:val="00C475DF"/>
    <w:rsid w:val="00C5121C"/>
    <w:rsid w:val="00C51246"/>
    <w:rsid w:val="00C51366"/>
    <w:rsid w:val="00C52289"/>
    <w:rsid w:val="00C537FA"/>
    <w:rsid w:val="00C53C53"/>
    <w:rsid w:val="00C56663"/>
    <w:rsid w:val="00C571B4"/>
    <w:rsid w:val="00C60952"/>
    <w:rsid w:val="00C61324"/>
    <w:rsid w:val="00C61499"/>
    <w:rsid w:val="00C63BEE"/>
    <w:rsid w:val="00C670F0"/>
    <w:rsid w:val="00C674AE"/>
    <w:rsid w:val="00C71B6E"/>
    <w:rsid w:val="00C71CBD"/>
    <w:rsid w:val="00C731B6"/>
    <w:rsid w:val="00C74506"/>
    <w:rsid w:val="00C755D6"/>
    <w:rsid w:val="00C76561"/>
    <w:rsid w:val="00C857B3"/>
    <w:rsid w:val="00C86986"/>
    <w:rsid w:val="00C91D3D"/>
    <w:rsid w:val="00C965C0"/>
    <w:rsid w:val="00C96916"/>
    <w:rsid w:val="00C96D18"/>
    <w:rsid w:val="00CA0AA3"/>
    <w:rsid w:val="00CA1836"/>
    <w:rsid w:val="00CA3277"/>
    <w:rsid w:val="00CA4382"/>
    <w:rsid w:val="00CA5D38"/>
    <w:rsid w:val="00CA7ADA"/>
    <w:rsid w:val="00CA7C5A"/>
    <w:rsid w:val="00CB28AB"/>
    <w:rsid w:val="00CB407B"/>
    <w:rsid w:val="00CB4B20"/>
    <w:rsid w:val="00CB5003"/>
    <w:rsid w:val="00CB502F"/>
    <w:rsid w:val="00CB5B3A"/>
    <w:rsid w:val="00CB66D9"/>
    <w:rsid w:val="00CB7503"/>
    <w:rsid w:val="00CC5C10"/>
    <w:rsid w:val="00CC7085"/>
    <w:rsid w:val="00CD097E"/>
    <w:rsid w:val="00CD0D38"/>
    <w:rsid w:val="00CD1AE5"/>
    <w:rsid w:val="00CD57BC"/>
    <w:rsid w:val="00CD7CCA"/>
    <w:rsid w:val="00CE1270"/>
    <w:rsid w:val="00CE47A6"/>
    <w:rsid w:val="00CE53BF"/>
    <w:rsid w:val="00CE774E"/>
    <w:rsid w:val="00CF0E62"/>
    <w:rsid w:val="00CF36DD"/>
    <w:rsid w:val="00CF4E7B"/>
    <w:rsid w:val="00CF57BD"/>
    <w:rsid w:val="00CF5CB6"/>
    <w:rsid w:val="00D00724"/>
    <w:rsid w:val="00D010CF"/>
    <w:rsid w:val="00D035A4"/>
    <w:rsid w:val="00D05F85"/>
    <w:rsid w:val="00D1242C"/>
    <w:rsid w:val="00D12AB4"/>
    <w:rsid w:val="00D16748"/>
    <w:rsid w:val="00D1716B"/>
    <w:rsid w:val="00D2333E"/>
    <w:rsid w:val="00D24E53"/>
    <w:rsid w:val="00D27596"/>
    <w:rsid w:val="00D27826"/>
    <w:rsid w:val="00D27989"/>
    <w:rsid w:val="00D30608"/>
    <w:rsid w:val="00D3090A"/>
    <w:rsid w:val="00D310B4"/>
    <w:rsid w:val="00D31288"/>
    <w:rsid w:val="00D31AC4"/>
    <w:rsid w:val="00D31DDB"/>
    <w:rsid w:val="00D31F1F"/>
    <w:rsid w:val="00D31FCE"/>
    <w:rsid w:val="00D32320"/>
    <w:rsid w:val="00D33311"/>
    <w:rsid w:val="00D34836"/>
    <w:rsid w:val="00D34E76"/>
    <w:rsid w:val="00D37709"/>
    <w:rsid w:val="00D42627"/>
    <w:rsid w:val="00D432D4"/>
    <w:rsid w:val="00D43E7A"/>
    <w:rsid w:val="00D44295"/>
    <w:rsid w:val="00D4513C"/>
    <w:rsid w:val="00D457D4"/>
    <w:rsid w:val="00D45D13"/>
    <w:rsid w:val="00D45EA0"/>
    <w:rsid w:val="00D51933"/>
    <w:rsid w:val="00D51C48"/>
    <w:rsid w:val="00D5228E"/>
    <w:rsid w:val="00D52371"/>
    <w:rsid w:val="00D5408D"/>
    <w:rsid w:val="00D55296"/>
    <w:rsid w:val="00D55950"/>
    <w:rsid w:val="00D55DC8"/>
    <w:rsid w:val="00D61CD7"/>
    <w:rsid w:val="00D63023"/>
    <w:rsid w:val="00D67E02"/>
    <w:rsid w:val="00D71095"/>
    <w:rsid w:val="00D71433"/>
    <w:rsid w:val="00D73B69"/>
    <w:rsid w:val="00D74CC4"/>
    <w:rsid w:val="00D75551"/>
    <w:rsid w:val="00D75A68"/>
    <w:rsid w:val="00D76502"/>
    <w:rsid w:val="00D7655E"/>
    <w:rsid w:val="00D772F4"/>
    <w:rsid w:val="00D77BF4"/>
    <w:rsid w:val="00D8064C"/>
    <w:rsid w:val="00D81B69"/>
    <w:rsid w:val="00D85B76"/>
    <w:rsid w:val="00D86076"/>
    <w:rsid w:val="00D903AC"/>
    <w:rsid w:val="00D9177E"/>
    <w:rsid w:val="00D95DD6"/>
    <w:rsid w:val="00D967D9"/>
    <w:rsid w:val="00DA0A8A"/>
    <w:rsid w:val="00DA193A"/>
    <w:rsid w:val="00DA31AB"/>
    <w:rsid w:val="00DA4094"/>
    <w:rsid w:val="00DA5E18"/>
    <w:rsid w:val="00DA75DD"/>
    <w:rsid w:val="00DA7765"/>
    <w:rsid w:val="00DB4C45"/>
    <w:rsid w:val="00DB5BA3"/>
    <w:rsid w:val="00DB5C4D"/>
    <w:rsid w:val="00DB7210"/>
    <w:rsid w:val="00DB79F3"/>
    <w:rsid w:val="00DB7A7A"/>
    <w:rsid w:val="00DC0A4D"/>
    <w:rsid w:val="00DC5D86"/>
    <w:rsid w:val="00DC6281"/>
    <w:rsid w:val="00DD03C9"/>
    <w:rsid w:val="00DD0CD8"/>
    <w:rsid w:val="00DD2BF3"/>
    <w:rsid w:val="00DD2D8B"/>
    <w:rsid w:val="00DD5E26"/>
    <w:rsid w:val="00DD61E3"/>
    <w:rsid w:val="00DD6A53"/>
    <w:rsid w:val="00DE1229"/>
    <w:rsid w:val="00DE5B79"/>
    <w:rsid w:val="00DE672E"/>
    <w:rsid w:val="00DE7C89"/>
    <w:rsid w:val="00DF068F"/>
    <w:rsid w:val="00DF0D0F"/>
    <w:rsid w:val="00DF1335"/>
    <w:rsid w:val="00DF2050"/>
    <w:rsid w:val="00DF4401"/>
    <w:rsid w:val="00DF4493"/>
    <w:rsid w:val="00DF674D"/>
    <w:rsid w:val="00DF709A"/>
    <w:rsid w:val="00DF7AC1"/>
    <w:rsid w:val="00E000A0"/>
    <w:rsid w:val="00E00DA8"/>
    <w:rsid w:val="00E00FEC"/>
    <w:rsid w:val="00E01C9C"/>
    <w:rsid w:val="00E0305B"/>
    <w:rsid w:val="00E04A88"/>
    <w:rsid w:val="00E04BF8"/>
    <w:rsid w:val="00E051B5"/>
    <w:rsid w:val="00E06302"/>
    <w:rsid w:val="00E12A12"/>
    <w:rsid w:val="00E12E63"/>
    <w:rsid w:val="00E13818"/>
    <w:rsid w:val="00E15123"/>
    <w:rsid w:val="00E16292"/>
    <w:rsid w:val="00E20849"/>
    <w:rsid w:val="00E224D9"/>
    <w:rsid w:val="00E22987"/>
    <w:rsid w:val="00E23539"/>
    <w:rsid w:val="00E24492"/>
    <w:rsid w:val="00E2593A"/>
    <w:rsid w:val="00E26A6C"/>
    <w:rsid w:val="00E27752"/>
    <w:rsid w:val="00E27940"/>
    <w:rsid w:val="00E314D1"/>
    <w:rsid w:val="00E3251E"/>
    <w:rsid w:val="00E32DF0"/>
    <w:rsid w:val="00E334A3"/>
    <w:rsid w:val="00E33658"/>
    <w:rsid w:val="00E34EF2"/>
    <w:rsid w:val="00E35D03"/>
    <w:rsid w:val="00E362C4"/>
    <w:rsid w:val="00E36902"/>
    <w:rsid w:val="00E40557"/>
    <w:rsid w:val="00E410EA"/>
    <w:rsid w:val="00E42112"/>
    <w:rsid w:val="00E42AC2"/>
    <w:rsid w:val="00E42CCC"/>
    <w:rsid w:val="00E434C0"/>
    <w:rsid w:val="00E44649"/>
    <w:rsid w:val="00E5556B"/>
    <w:rsid w:val="00E55973"/>
    <w:rsid w:val="00E56526"/>
    <w:rsid w:val="00E56AE8"/>
    <w:rsid w:val="00E5764E"/>
    <w:rsid w:val="00E6303C"/>
    <w:rsid w:val="00E63601"/>
    <w:rsid w:val="00E641D6"/>
    <w:rsid w:val="00E67F2C"/>
    <w:rsid w:val="00E7092C"/>
    <w:rsid w:val="00E72C64"/>
    <w:rsid w:val="00E73F88"/>
    <w:rsid w:val="00E74065"/>
    <w:rsid w:val="00E76DB8"/>
    <w:rsid w:val="00E77A4C"/>
    <w:rsid w:val="00E835CD"/>
    <w:rsid w:val="00E84176"/>
    <w:rsid w:val="00E84D53"/>
    <w:rsid w:val="00E85062"/>
    <w:rsid w:val="00E8508A"/>
    <w:rsid w:val="00E86428"/>
    <w:rsid w:val="00E871D1"/>
    <w:rsid w:val="00E875CE"/>
    <w:rsid w:val="00E9289A"/>
    <w:rsid w:val="00E931DC"/>
    <w:rsid w:val="00E944D4"/>
    <w:rsid w:val="00E94C6A"/>
    <w:rsid w:val="00E958A3"/>
    <w:rsid w:val="00EA3C56"/>
    <w:rsid w:val="00EA4783"/>
    <w:rsid w:val="00EB48F6"/>
    <w:rsid w:val="00EB5E69"/>
    <w:rsid w:val="00EB64EC"/>
    <w:rsid w:val="00EC1353"/>
    <w:rsid w:val="00EC36E0"/>
    <w:rsid w:val="00EC5476"/>
    <w:rsid w:val="00EC55D9"/>
    <w:rsid w:val="00EC58FF"/>
    <w:rsid w:val="00EC7ACA"/>
    <w:rsid w:val="00EC7B4D"/>
    <w:rsid w:val="00ED2560"/>
    <w:rsid w:val="00ED3002"/>
    <w:rsid w:val="00ED749E"/>
    <w:rsid w:val="00EE163F"/>
    <w:rsid w:val="00EE417F"/>
    <w:rsid w:val="00EE51F9"/>
    <w:rsid w:val="00EE54AF"/>
    <w:rsid w:val="00EE5719"/>
    <w:rsid w:val="00EE59EF"/>
    <w:rsid w:val="00EE74DF"/>
    <w:rsid w:val="00EF003D"/>
    <w:rsid w:val="00EF06D3"/>
    <w:rsid w:val="00EF25D3"/>
    <w:rsid w:val="00EF2C31"/>
    <w:rsid w:val="00EF2CBD"/>
    <w:rsid w:val="00EF3FB8"/>
    <w:rsid w:val="00EF4AF1"/>
    <w:rsid w:val="00EF5AA7"/>
    <w:rsid w:val="00EF622D"/>
    <w:rsid w:val="00EF6E22"/>
    <w:rsid w:val="00F04726"/>
    <w:rsid w:val="00F04E13"/>
    <w:rsid w:val="00F06F60"/>
    <w:rsid w:val="00F10280"/>
    <w:rsid w:val="00F1374E"/>
    <w:rsid w:val="00F140D9"/>
    <w:rsid w:val="00F15241"/>
    <w:rsid w:val="00F17031"/>
    <w:rsid w:val="00F1787D"/>
    <w:rsid w:val="00F17902"/>
    <w:rsid w:val="00F1795E"/>
    <w:rsid w:val="00F247E0"/>
    <w:rsid w:val="00F251DE"/>
    <w:rsid w:val="00F270C4"/>
    <w:rsid w:val="00F277FC"/>
    <w:rsid w:val="00F3075D"/>
    <w:rsid w:val="00F30E62"/>
    <w:rsid w:val="00F30F10"/>
    <w:rsid w:val="00F353C9"/>
    <w:rsid w:val="00F368CA"/>
    <w:rsid w:val="00F37A3B"/>
    <w:rsid w:val="00F452FC"/>
    <w:rsid w:val="00F50211"/>
    <w:rsid w:val="00F507C9"/>
    <w:rsid w:val="00F51504"/>
    <w:rsid w:val="00F5333A"/>
    <w:rsid w:val="00F53890"/>
    <w:rsid w:val="00F54B41"/>
    <w:rsid w:val="00F54C8A"/>
    <w:rsid w:val="00F55E48"/>
    <w:rsid w:val="00F56DAF"/>
    <w:rsid w:val="00F57E2D"/>
    <w:rsid w:val="00F6160D"/>
    <w:rsid w:val="00F61DF6"/>
    <w:rsid w:val="00F63334"/>
    <w:rsid w:val="00F63EAD"/>
    <w:rsid w:val="00F64352"/>
    <w:rsid w:val="00F652F2"/>
    <w:rsid w:val="00F66562"/>
    <w:rsid w:val="00F674C4"/>
    <w:rsid w:val="00F74325"/>
    <w:rsid w:val="00F74B3C"/>
    <w:rsid w:val="00F774AA"/>
    <w:rsid w:val="00F80EB7"/>
    <w:rsid w:val="00F81B50"/>
    <w:rsid w:val="00F833FC"/>
    <w:rsid w:val="00F83843"/>
    <w:rsid w:val="00F84146"/>
    <w:rsid w:val="00F856E7"/>
    <w:rsid w:val="00F87105"/>
    <w:rsid w:val="00F87B5D"/>
    <w:rsid w:val="00F917B7"/>
    <w:rsid w:val="00F94027"/>
    <w:rsid w:val="00F94A53"/>
    <w:rsid w:val="00F955C2"/>
    <w:rsid w:val="00F95F46"/>
    <w:rsid w:val="00F97BFB"/>
    <w:rsid w:val="00FA14FE"/>
    <w:rsid w:val="00FA1B97"/>
    <w:rsid w:val="00FA67B8"/>
    <w:rsid w:val="00FA7346"/>
    <w:rsid w:val="00FB1D13"/>
    <w:rsid w:val="00FB27A5"/>
    <w:rsid w:val="00FB31F6"/>
    <w:rsid w:val="00FB3C7D"/>
    <w:rsid w:val="00FB3F7E"/>
    <w:rsid w:val="00FB404D"/>
    <w:rsid w:val="00FB46F3"/>
    <w:rsid w:val="00FB570F"/>
    <w:rsid w:val="00FC1D79"/>
    <w:rsid w:val="00FC284B"/>
    <w:rsid w:val="00FC3987"/>
    <w:rsid w:val="00FC3B26"/>
    <w:rsid w:val="00FC3BC7"/>
    <w:rsid w:val="00FC53F5"/>
    <w:rsid w:val="00FC56B4"/>
    <w:rsid w:val="00FC6B76"/>
    <w:rsid w:val="00FD3C8B"/>
    <w:rsid w:val="00FD3F2C"/>
    <w:rsid w:val="00FD651F"/>
    <w:rsid w:val="00FD7F72"/>
    <w:rsid w:val="00FE3D42"/>
    <w:rsid w:val="00FE749C"/>
    <w:rsid w:val="00FE7B0C"/>
    <w:rsid w:val="00FF1020"/>
    <w:rsid w:val="00FF1CCF"/>
    <w:rsid w:val="00FF33AC"/>
    <w:rsid w:val="00FF39A0"/>
    <w:rsid w:val="00FF3FA9"/>
    <w:rsid w:val="00FF4A0E"/>
    <w:rsid w:val="00FF5E54"/>
    <w:rsid w:val="00FF720F"/>
    <w:rsid w:val="00FF7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9e3eb,#969696"/>
    </o:shapedefaults>
    <o:shapelayout v:ext="edit">
      <o:idmap v:ext="edit" data="1"/>
    </o:shapelayout>
  </w:shapeDefaults>
  <w:decimalSymbol w:val="."/>
  <w:listSeparator w:val=","/>
  <w14:docId w14:val="565B66E9"/>
  <w15:docId w15:val="{8634C2B0-7A61-4DE8-9437-E3F4B6C6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DC2"/>
    <w:rPr>
      <w:sz w:val="24"/>
      <w:szCs w:val="24"/>
    </w:rPr>
  </w:style>
  <w:style w:type="paragraph" w:styleId="Heading1">
    <w:name w:val="heading 1"/>
    <w:aliases w:val="H1"/>
    <w:basedOn w:val="Normal"/>
    <w:next w:val="Normal"/>
    <w:link w:val="Heading1Char"/>
    <w:qFormat/>
    <w:rsid w:val="001761CF"/>
    <w:pPr>
      <w:keepNext/>
      <w:outlineLvl w:val="0"/>
    </w:pPr>
    <w:rPr>
      <w:rFonts w:ascii="Verdana" w:hAnsi="Verdana"/>
      <w:b/>
      <w:bCs/>
    </w:rPr>
  </w:style>
  <w:style w:type="paragraph" w:styleId="Heading2">
    <w:name w:val="heading 2"/>
    <w:aliases w:val="Heading 2 Hidden,H2,HPS Cover Heading 2,Chapter,1.Seite,(Alt+2),h2,Cover Page,2,ISS_Heading 2,Heading-3,Bold 14,L2,PIM2,1.1 Heading 2"/>
    <w:basedOn w:val="Normal"/>
    <w:next w:val="Normal"/>
    <w:qFormat/>
    <w:rsid w:val="001761CF"/>
    <w:pPr>
      <w:keepNext/>
      <w:outlineLvl w:val="1"/>
    </w:pPr>
    <w:rPr>
      <w:rFonts w:ascii="Verdana" w:hAnsi="Verdana"/>
      <w:b/>
      <w:bCs/>
    </w:rPr>
  </w:style>
  <w:style w:type="paragraph" w:styleId="Heading3">
    <w:name w:val="heading 3"/>
    <w:aliases w:val="H3"/>
    <w:basedOn w:val="Normal"/>
    <w:next w:val="Normal"/>
    <w:qFormat/>
    <w:rsid w:val="001761CF"/>
    <w:pPr>
      <w:keepNext/>
      <w:spacing w:before="240" w:after="60"/>
      <w:outlineLvl w:val="2"/>
    </w:pPr>
    <w:rPr>
      <w:rFonts w:ascii="Arial" w:hAnsi="Arial" w:cs="Arial"/>
      <w:b/>
      <w:bCs/>
      <w:sz w:val="26"/>
      <w:szCs w:val="26"/>
    </w:rPr>
  </w:style>
  <w:style w:type="paragraph" w:styleId="Heading4">
    <w:name w:val="heading 4"/>
    <w:aliases w:val="H4,Bullet 1,h4,(Alt+4),Map Title,header4"/>
    <w:basedOn w:val="Normal"/>
    <w:next w:val="Normal"/>
    <w:qFormat/>
    <w:rsid w:val="001761CF"/>
    <w:pPr>
      <w:keepNext/>
      <w:ind w:firstLine="720"/>
      <w:outlineLvl w:val="3"/>
    </w:pPr>
    <w:rPr>
      <w:rFonts w:ascii="Antique-Olive-Bold" w:hAnsi="Antique-Olive-Bold"/>
      <w:b/>
      <w:bCs/>
    </w:rPr>
  </w:style>
  <w:style w:type="paragraph" w:styleId="Heading5">
    <w:name w:val="heading 5"/>
    <w:aliases w:val="H5,L5,Schedule A to X,5"/>
    <w:basedOn w:val="Normal"/>
    <w:next w:val="Normal"/>
    <w:qFormat/>
    <w:rsid w:val="001761CF"/>
    <w:pPr>
      <w:spacing w:before="240" w:after="60"/>
      <w:outlineLvl w:val="4"/>
    </w:pPr>
    <w:rPr>
      <w:rFonts w:ascii="Arial" w:hAnsi="Arial"/>
      <w:sz w:val="22"/>
    </w:rPr>
  </w:style>
  <w:style w:type="paragraph" w:styleId="Heading6">
    <w:name w:val="heading 6"/>
    <w:basedOn w:val="Normal"/>
    <w:next w:val="Normal"/>
    <w:qFormat/>
    <w:rsid w:val="001761CF"/>
    <w:pPr>
      <w:spacing w:before="240" w:after="60"/>
      <w:outlineLvl w:val="5"/>
    </w:pPr>
    <w:rPr>
      <w:i/>
      <w:sz w:val="22"/>
    </w:rPr>
  </w:style>
  <w:style w:type="paragraph" w:styleId="Heading7">
    <w:name w:val="heading 7"/>
    <w:basedOn w:val="Normal"/>
    <w:next w:val="Normal"/>
    <w:qFormat/>
    <w:rsid w:val="001761CF"/>
    <w:pPr>
      <w:keepNext/>
      <w:spacing w:line="360" w:lineRule="auto"/>
      <w:jc w:val="both"/>
      <w:outlineLvl w:val="6"/>
    </w:pPr>
    <w:rPr>
      <w:rFonts w:ascii="Arial" w:hAnsi="Arial"/>
    </w:rPr>
  </w:style>
  <w:style w:type="paragraph" w:styleId="Heading8">
    <w:name w:val="heading 8"/>
    <w:basedOn w:val="Normal"/>
    <w:next w:val="Normal"/>
    <w:qFormat/>
    <w:rsid w:val="001761CF"/>
    <w:pPr>
      <w:spacing w:before="240" w:after="60"/>
      <w:outlineLvl w:val="7"/>
    </w:pPr>
    <w:rPr>
      <w:rFonts w:ascii="Arial" w:hAnsi="Arial"/>
      <w:i/>
    </w:rPr>
  </w:style>
  <w:style w:type="paragraph" w:styleId="Heading9">
    <w:name w:val="heading 9"/>
    <w:basedOn w:val="Normal"/>
    <w:next w:val="Normal"/>
    <w:qFormat/>
    <w:rsid w:val="001761C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rsid w:val="001761CF"/>
    <w:rPr>
      <w:rFonts w:ascii="Arial" w:hAnsi="Arial" w:cs="Arial"/>
      <w:b/>
      <w:bCs/>
      <w:sz w:val="26"/>
      <w:szCs w:val="26"/>
      <w:lang w:val="en-US" w:eastAsia="en-US" w:bidi="ar-SA"/>
    </w:rPr>
  </w:style>
  <w:style w:type="paragraph" w:styleId="Header">
    <w:name w:val="header"/>
    <w:aliases w:val="Header - HPS Document"/>
    <w:basedOn w:val="Normal"/>
    <w:rsid w:val="001761CF"/>
    <w:pPr>
      <w:tabs>
        <w:tab w:val="center" w:pos="4320"/>
        <w:tab w:val="right" w:pos="8640"/>
      </w:tabs>
    </w:pPr>
  </w:style>
  <w:style w:type="paragraph" w:styleId="Footer">
    <w:name w:val="footer"/>
    <w:basedOn w:val="Normal"/>
    <w:rsid w:val="001761CF"/>
    <w:pPr>
      <w:tabs>
        <w:tab w:val="center" w:pos="4320"/>
        <w:tab w:val="right" w:pos="8640"/>
      </w:tabs>
    </w:pPr>
  </w:style>
  <w:style w:type="character" w:customStyle="1" w:styleId="producttext1">
    <w:name w:val="producttext1"/>
    <w:rsid w:val="001761CF"/>
    <w:rPr>
      <w:rFonts w:ascii="Arial" w:hAnsi="Arial" w:cs="Arial" w:hint="default"/>
      <w:b w:val="0"/>
      <w:bCs w:val="0"/>
      <w:i w:val="0"/>
      <w:iCs w:val="0"/>
      <w:smallCaps w:val="0"/>
      <w:color w:val="666666"/>
      <w:sz w:val="18"/>
      <w:szCs w:val="18"/>
    </w:rPr>
  </w:style>
  <w:style w:type="character" w:styleId="PageNumber">
    <w:name w:val="page number"/>
    <w:basedOn w:val="DefaultParagraphFont"/>
    <w:rsid w:val="001761CF"/>
  </w:style>
  <w:style w:type="character" w:styleId="Hyperlink">
    <w:name w:val="Hyperlink"/>
    <w:uiPriority w:val="99"/>
    <w:rsid w:val="001761CF"/>
    <w:rPr>
      <w:color w:val="0000FF"/>
      <w:u w:val="single"/>
    </w:rPr>
  </w:style>
  <w:style w:type="paragraph" w:styleId="BodyTextIndent3">
    <w:name w:val="Body Text Indent 3"/>
    <w:basedOn w:val="Normal"/>
    <w:rsid w:val="001761CF"/>
    <w:pPr>
      <w:ind w:left="1080"/>
    </w:pPr>
    <w:rPr>
      <w:rFonts w:ascii="Verdana" w:hAnsi="Verdana"/>
    </w:rPr>
  </w:style>
  <w:style w:type="paragraph" w:styleId="BodyText3">
    <w:name w:val="Body Text 3"/>
    <w:basedOn w:val="Normal"/>
    <w:rsid w:val="001761CF"/>
    <w:pPr>
      <w:spacing w:line="360" w:lineRule="auto"/>
    </w:pPr>
    <w:rPr>
      <w:rFonts w:ascii="Arial" w:hAnsi="Arial" w:cs="Arial"/>
    </w:rPr>
  </w:style>
  <w:style w:type="character" w:styleId="FollowedHyperlink">
    <w:name w:val="FollowedHyperlink"/>
    <w:rsid w:val="001761CF"/>
    <w:rPr>
      <w:color w:val="800080"/>
      <w:u w:val="single"/>
    </w:rPr>
  </w:style>
  <w:style w:type="paragraph" w:styleId="BodyTextIndent2">
    <w:name w:val="Body Text Indent 2"/>
    <w:basedOn w:val="Normal"/>
    <w:rsid w:val="001761CF"/>
    <w:pPr>
      <w:spacing w:after="120" w:line="480" w:lineRule="auto"/>
      <w:ind w:left="360"/>
    </w:pPr>
  </w:style>
  <w:style w:type="paragraph" w:styleId="TOC2">
    <w:name w:val="toc 2"/>
    <w:basedOn w:val="Normal"/>
    <w:next w:val="Normal"/>
    <w:autoRedefine/>
    <w:uiPriority w:val="39"/>
    <w:semiHidden/>
    <w:qFormat/>
    <w:rsid w:val="001761CF"/>
    <w:pPr>
      <w:tabs>
        <w:tab w:val="left" w:pos="540"/>
        <w:tab w:val="right" w:leader="dot" w:pos="9350"/>
      </w:tabs>
      <w:spacing w:before="240"/>
      <w:ind w:left="540"/>
    </w:pPr>
    <w:rPr>
      <w:rFonts w:ascii="Verdana" w:hAnsi="Verdana"/>
      <w:bCs/>
      <w:caps/>
    </w:rPr>
  </w:style>
  <w:style w:type="character" w:styleId="Strong">
    <w:name w:val="Strong"/>
    <w:qFormat/>
    <w:rsid w:val="001761CF"/>
    <w:rPr>
      <w:b/>
      <w:bCs/>
    </w:rPr>
  </w:style>
  <w:style w:type="paragraph" w:customStyle="1" w:styleId="xl24">
    <w:name w:val="xl24"/>
    <w:basedOn w:val="Normal"/>
    <w:rsid w:val="001761CF"/>
    <w:pPr>
      <w:spacing w:before="100" w:beforeAutospacing="1" w:after="100" w:afterAutospacing="1"/>
    </w:pPr>
    <w:rPr>
      <w:rFonts w:ascii="Arial" w:eastAsia="Arial Unicode MS" w:hAnsi="Arial"/>
      <w:sz w:val="16"/>
      <w:szCs w:val="16"/>
    </w:rPr>
  </w:style>
  <w:style w:type="paragraph" w:styleId="TOC3">
    <w:name w:val="toc 3"/>
    <w:basedOn w:val="Normal"/>
    <w:next w:val="Normal"/>
    <w:autoRedefine/>
    <w:uiPriority w:val="39"/>
    <w:semiHidden/>
    <w:qFormat/>
    <w:rsid w:val="001761CF"/>
    <w:pPr>
      <w:tabs>
        <w:tab w:val="left" w:pos="900"/>
        <w:tab w:val="right" w:leader="dot" w:pos="9350"/>
      </w:tabs>
      <w:ind w:left="900"/>
    </w:pPr>
    <w:rPr>
      <w:rFonts w:ascii="Verdana" w:hAnsi="Verdana"/>
    </w:rPr>
  </w:style>
  <w:style w:type="paragraph" w:styleId="BodyText">
    <w:name w:val="Body Text"/>
    <w:basedOn w:val="Normal"/>
    <w:rsid w:val="001761CF"/>
    <w:pPr>
      <w:spacing w:after="120"/>
    </w:pPr>
  </w:style>
  <w:style w:type="paragraph" w:styleId="BodyTextIndent">
    <w:name w:val="Body Text Indent"/>
    <w:basedOn w:val="Normal"/>
    <w:rsid w:val="001761CF"/>
    <w:pPr>
      <w:spacing w:after="120"/>
      <w:ind w:left="360"/>
    </w:pPr>
  </w:style>
  <w:style w:type="paragraph" w:styleId="TOC1">
    <w:name w:val="toc 1"/>
    <w:basedOn w:val="Normal"/>
    <w:next w:val="Normal"/>
    <w:autoRedefine/>
    <w:uiPriority w:val="39"/>
    <w:qFormat/>
    <w:rsid w:val="001761CF"/>
    <w:pPr>
      <w:tabs>
        <w:tab w:val="left" w:pos="270"/>
        <w:tab w:val="left" w:pos="567"/>
        <w:tab w:val="right" w:leader="dot" w:pos="9350"/>
      </w:tabs>
      <w:spacing w:before="240"/>
      <w:ind w:left="274"/>
      <w:jc w:val="both"/>
    </w:pPr>
    <w:rPr>
      <w:rFonts w:ascii="Verdana" w:hAnsi="Verdana" w:cs="Arial"/>
      <w:b/>
      <w:bCs/>
      <w:caps/>
      <w:sz w:val="22"/>
    </w:rPr>
  </w:style>
  <w:style w:type="paragraph" w:styleId="BodyText2">
    <w:name w:val="Body Text 2"/>
    <w:basedOn w:val="Normal"/>
    <w:rsid w:val="001761CF"/>
    <w:pPr>
      <w:spacing w:after="120" w:line="480" w:lineRule="auto"/>
    </w:pPr>
  </w:style>
  <w:style w:type="paragraph" w:customStyle="1" w:styleId="2ColBold">
    <w:name w:val="2ColBold"/>
    <w:basedOn w:val="Normal"/>
    <w:rsid w:val="001761CF"/>
    <w:pPr>
      <w:tabs>
        <w:tab w:val="left" w:pos="2160"/>
        <w:tab w:val="left" w:pos="3600"/>
        <w:tab w:val="left" w:pos="5040"/>
        <w:tab w:val="left" w:pos="6480"/>
      </w:tabs>
      <w:spacing w:line="360" w:lineRule="auto"/>
      <w:ind w:right="180"/>
      <w:jc w:val="both"/>
    </w:pPr>
    <w:rPr>
      <w:rFonts w:ascii="Tms Rmn" w:hAnsi="Tms Rmn"/>
      <w:b/>
    </w:rPr>
  </w:style>
  <w:style w:type="paragraph" w:customStyle="1" w:styleId="Indent2Col">
    <w:name w:val="Indent2Col"/>
    <w:basedOn w:val="Normal"/>
    <w:rsid w:val="001761CF"/>
    <w:pPr>
      <w:tabs>
        <w:tab w:val="left" w:pos="3456"/>
        <w:tab w:val="left" w:pos="4608"/>
      </w:tabs>
      <w:spacing w:line="360" w:lineRule="auto"/>
      <w:ind w:left="2160" w:right="180" w:hanging="1980"/>
      <w:jc w:val="both"/>
    </w:pPr>
    <w:rPr>
      <w:rFonts w:ascii="Tms Rmn" w:hAnsi="Tms Rmn"/>
    </w:rPr>
  </w:style>
  <w:style w:type="paragraph" w:customStyle="1" w:styleId="projtext">
    <w:name w:val="projtext"/>
    <w:basedOn w:val="Normal"/>
    <w:rsid w:val="001761CF"/>
    <w:pPr>
      <w:tabs>
        <w:tab w:val="left" w:pos="720"/>
        <w:tab w:val="left" w:pos="1440"/>
        <w:tab w:val="left" w:pos="2880"/>
        <w:tab w:val="left" w:pos="4320"/>
        <w:tab w:val="left" w:pos="5760"/>
        <w:tab w:val="left" w:pos="7200"/>
      </w:tabs>
      <w:spacing w:line="360" w:lineRule="auto"/>
      <w:ind w:left="180" w:right="716"/>
      <w:jc w:val="both"/>
    </w:pPr>
    <w:rPr>
      <w:rFonts w:ascii="CG Times" w:hAnsi="CG Times"/>
    </w:rPr>
  </w:style>
  <w:style w:type="paragraph" w:customStyle="1" w:styleId="projtextgap">
    <w:name w:val="projtextgap"/>
    <w:basedOn w:val="projtext"/>
    <w:rsid w:val="001761CF"/>
    <w:rPr>
      <w:sz w:val="12"/>
    </w:rPr>
  </w:style>
  <w:style w:type="paragraph" w:customStyle="1" w:styleId="projtitle">
    <w:name w:val="projtitle"/>
    <w:basedOn w:val="Indent2Col"/>
    <w:rsid w:val="001761CF"/>
    <w:pPr>
      <w:tabs>
        <w:tab w:val="left" w:pos="2160"/>
      </w:tabs>
      <w:ind w:left="180" w:hanging="180"/>
    </w:pPr>
    <w:rPr>
      <w:rFonts w:ascii="Helv" w:hAnsi="Helv"/>
    </w:rPr>
  </w:style>
  <w:style w:type="paragraph" w:styleId="ListBullet">
    <w:name w:val="List Bullet"/>
    <w:basedOn w:val="Normal"/>
    <w:autoRedefine/>
    <w:rsid w:val="001761CF"/>
    <w:pPr>
      <w:numPr>
        <w:numId w:val="3"/>
      </w:numPr>
      <w:spacing w:line="360" w:lineRule="auto"/>
      <w:jc w:val="both"/>
    </w:pPr>
    <w:rPr>
      <w:rFonts w:ascii="Arial" w:hAnsi="Arial"/>
    </w:rPr>
  </w:style>
  <w:style w:type="paragraph" w:styleId="Index1">
    <w:name w:val="index 1"/>
    <w:basedOn w:val="Normal"/>
    <w:next w:val="Normal"/>
    <w:autoRedefine/>
    <w:semiHidden/>
    <w:rsid w:val="001761CF"/>
    <w:pPr>
      <w:ind w:left="200" w:hanging="200"/>
    </w:pPr>
  </w:style>
  <w:style w:type="paragraph" w:styleId="IndexHeading">
    <w:name w:val="index heading"/>
    <w:basedOn w:val="Normal"/>
    <w:next w:val="Index1"/>
    <w:semiHidden/>
    <w:rsid w:val="001761CF"/>
    <w:pPr>
      <w:spacing w:line="360" w:lineRule="auto"/>
      <w:jc w:val="both"/>
    </w:pPr>
    <w:rPr>
      <w:rFonts w:ascii="Arial" w:hAnsi="Arial"/>
    </w:rPr>
  </w:style>
  <w:style w:type="paragraph" w:styleId="TOC4">
    <w:name w:val="toc 4"/>
    <w:basedOn w:val="Normal"/>
    <w:next w:val="Normal"/>
    <w:autoRedefine/>
    <w:semiHidden/>
    <w:rsid w:val="001761CF"/>
    <w:pPr>
      <w:ind w:left="400"/>
    </w:pPr>
  </w:style>
  <w:style w:type="paragraph" w:customStyle="1" w:styleId="Body2">
    <w:name w:val="Body 2"/>
    <w:basedOn w:val="Normal"/>
    <w:rsid w:val="001761CF"/>
    <w:pPr>
      <w:tabs>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s>
      <w:ind w:left="900"/>
    </w:pPr>
  </w:style>
  <w:style w:type="paragraph" w:customStyle="1" w:styleId="tocbody">
    <w:name w:val="toc body"/>
    <w:basedOn w:val="TOC4"/>
    <w:rsid w:val="001761CF"/>
    <w:pPr>
      <w:tabs>
        <w:tab w:val="left" w:pos="1728"/>
        <w:tab w:val="right" w:leader="dot" w:pos="8640"/>
        <w:tab w:val="left" w:pos="8784"/>
      </w:tabs>
      <w:ind w:left="0"/>
    </w:pPr>
    <w:rPr>
      <w:szCs w:val="20"/>
    </w:rPr>
  </w:style>
  <w:style w:type="paragraph" w:styleId="Caption">
    <w:name w:val="caption"/>
    <w:basedOn w:val="Normal"/>
    <w:next w:val="Normal"/>
    <w:qFormat/>
    <w:rsid w:val="001761CF"/>
    <w:pPr>
      <w:ind w:left="1440" w:firstLine="720"/>
    </w:pPr>
    <w:rPr>
      <w:rFonts w:ascii="Courier" w:hAnsi="Courier"/>
    </w:rPr>
  </w:style>
  <w:style w:type="paragraph" w:customStyle="1" w:styleId="projbodtxt">
    <w:name w:val="projbodtxt"/>
    <w:basedOn w:val="Normal"/>
    <w:rsid w:val="001761CF"/>
    <w:pPr>
      <w:spacing w:after="120" w:line="280" w:lineRule="exact"/>
      <w:jc w:val="both"/>
    </w:pPr>
    <w:rPr>
      <w:rFonts w:ascii="Arial" w:hAnsi="Arial"/>
    </w:rPr>
  </w:style>
  <w:style w:type="paragraph" w:styleId="DocumentMap">
    <w:name w:val="Document Map"/>
    <w:basedOn w:val="Normal"/>
    <w:semiHidden/>
    <w:rsid w:val="001761CF"/>
    <w:pPr>
      <w:shd w:val="clear" w:color="auto" w:fill="000080"/>
    </w:pPr>
    <w:rPr>
      <w:rFonts w:ascii="Tahoma" w:hAnsi="Tahoma" w:cs="Tahoma"/>
    </w:rPr>
  </w:style>
  <w:style w:type="paragraph" w:styleId="NormalWeb">
    <w:name w:val="Normal (Web)"/>
    <w:aliases w:val=" webb"/>
    <w:basedOn w:val="Normal"/>
    <w:uiPriority w:val="99"/>
    <w:rsid w:val="001761CF"/>
    <w:pPr>
      <w:spacing w:before="100" w:after="100"/>
    </w:pPr>
  </w:style>
  <w:style w:type="paragraph" w:styleId="TOC5">
    <w:name w:val="toc 5"/>
    <w:basedOn w:val="Normal"/>
    <w:next w:val="Normal"/>
    <w:autoRedefine/>
    <w:semiHidden/>
    <w:rsid w:val="001761CF"/>
    <w:pPr>
      <w:ind w:left="600"/>
    </w:pPr>
  </w:style>
  <w:style w:type="paragraph" w:styleId="TOC6">
    <w:name w:val="toc 6"/>
    <w:basedOn w:val="Normal"/>
    <w:next w:val="Normal"/>
    <w:autoRedefine/>
    <w:semiHidden/>
    <w:rsid w:val="001761CF"/>
    <w:pPr>
      <w:ind w:left="800"/>
    </w:pPr>
  </w:style>
  <w:style w:type="paragraph" w:customStyle="1" w:styleId="HTMLBody">
    <w:name w:val="HTML Body"/>
    <w:rsid w:val="001761CF"/>
    <w:pPr>
      <w:autoSpaceDE w:val="0"/>
      <w:autoSpaceDN w:val="0"/>
      <w:adjustRightInd w:val="0"/>
    </w:pPr>
    <w:rPr>
      <w:sz w:val="24"/>
      <w:szCs w:val="24"/>
    </w:rPr>
  </w:style>
  <w:style w:type="paragraph" w:styleId="TOC7">
    <w:name w:val="toc 7"/>
    <w:basedOn w:val="Normal"/>
    <w:next w:val="Normal"/>
    <w:autoRedefine/>
    <w:semiHidden/>
    <w:rsid w:val="001761CF"/>
    <w:pPr>
      <w:ind w:left="1000"/>
    </w:pPr>
  </w:style>
  <w:style w:type="paragraph" w:styleId="TOC8">
    <w:name w:val="toc 8"/>
    <w:basedOn w:val="Normal"/>
    <w:next w:val="Normal"/>
    <w:autoRedefine/>
    <w:semiHidden/>
    <w:rsid w:val="001761CF"/>
    <w:pPr>
      <w:ind w:left="1200"/>
    </w:pPr>
  </w:style>
  <w:style w:type="paragraph" w:styleId="TOC9">
    <w:name w:val="toc 9"/>
    <w:basedOn w:val="Normal"/>
    <w:next w:val="Normal"/>
    <w:autoRedefine/>
    <w:semiHidden/>
    <w:rsid w:val="001761CF"/>
    <w:pPr>
      <w:ind w:left="1400"/>
    </w:pPr>
  </w:style>
  <w:style w:type="paragraph" w:customStyle="1" w:styleId="TableText">
    <w:name w:val="Table Text"/>
    <w:rsid w:val="001761CF"/>
    <w:rPr>
      <w:noProof/>
    </w:rPr>
  </w:style>
  <w:style w:type="paragraph" w:customStyle="1" w:styleId="NORMALB">
    <w:name w:val="NORMAL_B"/>
    <w:basedOn w:val="Normal"/>
    <w:rsid w:val="001761CF"/>
    <w:pPr>
      <w:jc w:val="both"/>
    </w:pPr>
    <w:rPr>
      <w:rFonts w:ascii="Arial" w:hAnsi="Arial"/>
      <w:b/>
      <w:sz w:val="22"/>
      <w:lang w:val="en-GB"/>
    </w:rPr>
  </w:style>
  <w:style w:type="paragraph" w:customStyle="1" w:styleId="TableTextBullet">
    <w:name w:val="Table Text Bullet"/>
    <w:basedOn w:val="Normal"/>
    <w:rsid w:val="001761CF"/>
    <w:pPr>
      <w:widowControl w:val="0"/>
      <w:numPr>
        <w:numId w:val="2"/>
      </w:numPr>
    </w:pPr>
    <w:rPr>
      <w:rFonts w:ascii="Arial" w:hAnsi="Arial"/>
    </w:rPr>
  </w:style>
  <w:style w:type="paragraph" w:styleId="List">
    <w:name w:val="List"/>
    <w:basedOn w:val="Normal"/>
    <w:rsid w:val="001761CF"/>
    <w:pPr>
      <w:numPr>
        <w:numId w:val="1"/>
      </w:numPr>
      <w:jc w:val="both"/>
    </w:pPr>
    <w:rPr>
      <w:rFonts w:ascii="Arial" w:hAnsi="Arial"/>
    </w:rPr>
  </w:style>
  <w:style w:type="paragraph" w:customStyle="1" w:styleId="xl25">
    <w:name w:val="xl25"/>
    <w:basedOn w:val="Normal"/>
    <w:rsid w:val="001761CF"/>
    <w:pPr>
      <w:spacing w:before="100" w:beforeAutospacing="1" w:after="100" w:afterAutospacing="1"/>
      <w:textAlignment w:val="top"/>
    </w:pPr>
    <w:rPr>
      <w:rFonts w:ascii="Arial" w:eastAsia="Arial Unicode MS" w:hAnsi="Arial" w:cs="Arial"/>
      <w:b/>
      <w:bCs/>
      <w:color w:val="000000"/>
      <w:sz w:val="16"/>
      <w:szCs w:val="16"/>
    </w:rPr>
  </w:style>
  <w:style w:type="paragraph" w:customStyle="1" w:styleId="xl26">
    <w:name w:val="xl26"/>
    <w:basedOn w:val="Normal"/>
    <w:rsid w:val="001761CF"/>
    <w:pPr>
      <w:spacing w:before="100" w:beforeAutospacing="1" w:after="100" w:afterAutospacing="1"/>
      <w:textAlignment w:val="top"/>
    </w:pPr>
    <w:rPr>
      <w:rFonts w:ascii="Arial" w:eastAsia="Arial Unicode MS" w:hAnsi="Arial" w:cs="Arial"/>
      <w:color w:val="000000"/>
      <w:sz w:val="16"/>
      <w:szCs w:val="16"/>
    </w:rPr>
  </w:style>
  <w:style w:type="paragraph" w:customStyle="1" w:styleId="xl27">
    <w:name w:val="xl27"/>
    <w:basedOn w:val="Normal"/>
    <w:rsid w:val="001761CF"/>
    <w:pPr>
      <w:spacing w:before="100" w:beforeAutospacing="1" w:after="100" w:afterAutospacing="1"/>
      <w:ind w:firstLineChars="100" w:firstLine="100"/>
      <w:textAlignment w:val="top"/>
    </w:pPr>
    <w:rPr>
      <w:rFonts w:ascii="Arial" w:eastAsia="Arial Unicode MS" w:hAnsi="Arial" w:cs="Arial"/>
      <w:color w:val="000000"/>
      <w:sz w:val="16"/>
      <w:szCs w:val="16"/>
    </w:rPr>
  </w:style>
  <w:style w:type="paragraph" w:customStyle="1" w:styleId="xl28">
    <w:name w:val="xl28"/>
    <w:basedOn w:val="Normal"/>
    <w:rsid w:val="001761CF"/>
    <w:pPr>
      <w:spacing w:before="100" w:beforeAutospacing="1" w:after="100" w:afterAutospacing="1"/>
      <w:ind w:firstLineChars="100" w:firstLine="100"/>
      <w:textAlignment w:val="top"/>
    </w:pPr>
    <w:rPr>
      <w:rFonts w:ascii="Arial" w:eastAsia="Arial Unicode MS" w:hAnsi="Arial" w:cs="Arial"/>
      <w:b/>
      <w:bCs/>
      <w:color w:val="000000"/>
      <w:sz w:val="16"/>
      <w:szCs w:val="16"/>
    </w:rPr>
  </w:style>
  <w:style w:type="paragraph" w:customStyle="1" w:styleId="xl29">
    <w:name w:val="xl29"/>
    <w:basedOn w:val="Normal"/>
    <w:rsid w:val="001761CF"/>
    <w:pPr>
      <w:spacing w:before="100" w:beforeAutospacing="1" w:after="100" w:afterAutospacing="1"/>
    </w:pPr>
    <w:rPr>
      <w:rFonts w:ascii="Arial" w:eastAsia="Arial Unicode MS" w:hAnsi="Arial" w:cs="Arial"/>
      <w:color w:val="000000"/>
      <w:sz w:val="16"/>
      <w:szCs w:val="16"/>
    </w:rPr>
  </w:style>
  <w:style w:type="paragraph" w:customStyle="1" w:styleId="xl30">
    <w:name w:val="xl30"/>
    <w:basedOn w:val="Normal"/>
    <w:rsid w:val="001761CF"/>
    <w:pPr>
      <w:spacing w:before="100" w:beforeAutospacing="1" w:after="100" w:afterAutospacing="1"/>
      <w:ind w:firstLineChars="100" w:firstLine="100"/>
      <w:textAlignment w:val="top"/>
    </w:pPr>
    <w:rPr>
      <w:rFonts w:ascii="Arial" w:eastAsia="Arial Unicode MS" w:hAnsi="Arial" w:cs="Arial"/>
      <w:b/>
      <w:bCs/>
      <w:color w:val="000000"/>
      <w:sz w:val="16"/>
      <w:szCs w:val="16"/>
    </w:rPr>
  </w:style>
  <w:style w:type="paragraph" w:customStyle="1" w:styleId="xl31">
    <w:name w:val="xl31"/>
    <w:basedOn w:val="Normal"/>
    <w:rsid w:val="001761CF"/>
    <w:pPr>
      <w:spacing w:before="100" w:beforeAutospacing="1" w:after="100" w:afterAutospacing="1"/>
      <w:textAlignment w:val="top"/>
    </w:pPr>
    <w:rPr>
      <w:rFonts w:ascii="Arial" w:eastAsia="Arial Unicode MS" w:hAnsi="Arial" w:cs="Arial"/>
      <w:b/>
      <w:bCs/>
      <w:color w:val="000000"/>
      <w:sz w:val="16"/>
      <w:szCs w:val="16"/>
    </w:rPr>
  </w:style>
  <w:style w:type="paragraph" w:customStyle="1" w:styleId="xl32">
    <w:name w:val="xl32"/>
    <w:basedOn w:val="Normal"/>
    <w:rsid w:val="001761CF"/>
    <w:pPr>
      <w:pBdr>
        <w:top w:val="single" w:sz="4" w:space="0" w:color="auto"/>
        <w:left w:val="single" w:sz="4" w:space="0" w:color="auto"/>
        <w:bottom w:val="single" w:sz="4" w:space="0" w:color="auto"/>
        <w:right w:val="single" w:sz="4" w:space="0" w:color="auto"/>
      </w:pBdr>
      <w:shd w:val="clear" w:color="auto" w:fill="800000"/>
      <w:spacing w:before="100" w:beforeAutospacing="1" w:after="100" w:afterAutospacing="1"/>
    </w:pPr>
    <w:rPr>
      <w:rFonts w:ascii="Arial" w:eastAsia="Arial Unicode MS" w:hAnsi="Arial" w:cs="Arial"/>
      <w:b/>
      <w:bCs/>
      <w:color w:val="FFFFFF"/>
    </w:rPr>
  </w:style>
  <w:style w:type="paragraph" w:customStyle="1" w:styleId="xl33">
    <w:name w:val="xl33"/>
    <w:basedOn w:val="Normal"/>
    <w:rsid w:val="001761CF"/>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pPr>
    <w:rPr>
      <w:rFonts w:ascii="Arial" w:eastAsia="Arial Unicode MS" w:hAnsi="Arial" w:cs="Arial"/>
      <w:b/>
      <w:bCs/>
      <w:color w:val="FFFFFF"/>
    </w:rPr>
  </w:style>
  <w:style w:type="paragraph" w:customStyle="1" w:styleId="xl34">
    <w:name w:val="xl34"/>
    <w:basedOn w:val="Normal"/>
    <w:rsid w:val="001761CF"/>
    <w:pPr>
      <w:pBdr>
        <w:top w:val="single" w:sz="4" w:space="0" w:color="auto"/>
        <w:left w:val="single" w:sz="4" w:space="0" w:color="auto"/>
        <w:bottom w:val="single" w:sz="4" w:space="0" w:color="auto"/>
        <w:right w:val="single" w:sz="4" w:space="0" w:color="auto"/>
      </w:pBdr>
      <w:shd w:val="clear" w:color="auto" w:fill="333399"/>
      <w:spacing w:before="100" w:beforeAutospacing="1" w:after="100" w:afterAutospacing="1"/>
    </w:pPr>
    <w:rPr>
      <w:rFonts w:ascii="Arial" w:eastAsia="Arial Unicode MS" w:hAnsi="Arial" w:cs="Arial"/>
      <w:b/>
      <w:bCs/>
      <w:color w:val="FFFFFF"/>
    </w:rPr>
  </w:style>
  <w:style w:type="paragraph" w:customStyle="1" w:styleId="xl35">
    <w:name w:val="xl35"/>
    <w:basedOn w:val="Normal"/>
    <w:rsid w:val="001761CF"/>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Arial" w:eastAsia="Arial Unicode MS" w:hAnsi="Arial" w:cs="Arial"/>
      <w:b/>
      <w:bCs/>
      <w:color w:val="FFFFFF"/>
    </w:rPr>
  </w:style>
  <w:style w:type="paragraph" w:customStyle="1" w:styleId="xl36">
    <w:name w:val="xl36"/>
    <w:basedOn w:val="Normal"/>
    <w:rsid w:val="001761C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color w:val="FFFFFF"/>
    </w:rPr>
  </w:style>
  <w:style w:type="paragraph" w:customStyle="1" w:styleId="xl37">
    <w:name w:val="xl37"/>
    <w:basedOn w:val="Normal"/>
    <w:rsid w:val="001761CF"/>
    <w:pPr>
      <w:pBdr>
        <w:top w:val="single" w:sz="8" w:space="0" w:color="auto"/>
        <w:left w:val="single" w:sz="8" w:space="0" w:color="auto"/>
        <w:bottom w:val="single" w:sz="4" w:space="0" w:color="auto"/>
        <w:right w:val="single" w:sz="4" w:space="0" w:color="auto"/>
      </w:pBdr>
      <w:spacing w:before="100" w:beforeAutospacing="1" w:after="100" w:afterAutospacing="1"/>
    </w:pPr>
    <w:rPr>
      <w:rFonts w:ascii="Arial" w:eastAsia="Arial Unicode MS" w:hAnsi="Arial" w:cs="Arial"/>
      <w:b/>
      <w:bCs/>
      <w:sz w:val="18"/>
      <w:szCs w:val="18"/>
    </w:rPr>
  </w:style>
  <w:style w:type="paragraph" w:customStyle="1" w:styleId="xl38">
    <w:name w:val="xl38"/>
    <w:basedOn w:val="Normal"/>
    <w:rsid w:val="001761CF"/>
    <w:pPr>
      <w:pBdr>
        <w:top w:val="single" w:sz="4" w:space="0" w:color="auto"/>
        <w:left w:val="single" w:sz="8" w:space="0" w:color="auto"/>
        <w:bottom w:val="single" w:sz="4" w:space="0" w:color="auto"/>
        <w:right w:val="single" w:sz="4" w:space="0" w:color="auto"/>
      </w:pBdr>
      <w:shd w:val="clear" w:color="auto" w:fill="000000"/>
      <w:spacing w:before="100" w:beforeAutospacing="1" w:after="100" w:afterAutospacing="1"/>
    </w:pPr>
    <w:rPr>
      <w:rFonts w:ascii="Arial" w:eastAsia="Arial Unicode MS" w:hAnsi="Arial" w:cs="Arial"/>
      <w:b/>
      <w:bCs/>
      <w:color w:val="FFFFFF"/>
      <w:sz w:val="18"/>
      <w:szCs w:val="18"/>
    </w:rPr>
  </w:style>
  <w:style w:type="paragraph" w:customStyle="1" w:styleId="xl39">
    <w:name w:val="xl39"/>
    <w:basedOn w:val="Normal"/>
    <w:rsid w:val="001761CF"/>
    <w:pPr>
      <w:pBdr>
        <w:top w:val="single" w:sz="4" w:space="0" w:color="auto"/>
        <w:left w:val="single" w:sz="8" w:space="0" w:color="auto"/>
        <w:bottom w:val="single" w:sz="4" w:space="0" w:color="auto"/>
        <w:right w:val="single" w:sz="4" w:space="0" w:color="auto"/>
      </w:pBdr>
      <w:shd w:val="clear" w:color="auto" w:fill="808000"/>
      <w:spacing w:before="100" w:beforeAutospacing="1" w:after="100" w:afterAutospacing="1"/>
    </w:pPr>
    <w:rPr>
      <w:rFonts w:ascii="Arial" w:eastAsia="Arial Unicode MS" w:hAnsi="Arial" w:cs="Arial"/>
      <w:b/>
      <w:bCs/>
      <w:color w:val="FFFFFF"/>
      <w:sz w:val="18"/>
      <w:szCs w:val="18"/>
    </w:rPr>
  </w:style>
  <w:style w:type="paragraph" w:customStyle="1" w:styleId="xl40">
    <w:name w:val="xl40"/>
    <w:basedOn w:val="Normal"/>
    <w:rsid w:val="001761CF"/>
    <w:pPr>
      <w:pBdr>
        <w:top w:val="single" w:sz="4" w:space="0" w:color="auto"/>
        <w:left w:val="single" w:sz="8" w:space="0" w:color="auto"/>
        <w:bottom w:val="single" w:sz="4" w:space="0" w:color="auto"/>
        <w:right w:val="single" w:sz="4" w:space="0" w:color="auto"/>
      </w:pBdr>
      <w:shd w:val="clear" w:color="auto" w:fill="993300"/>
      <w:spacing w:before="100" w:beforeAutospacing="1" w:after="100" w:afterAutospacing="1"/>
    </w:pPr>
    <w:rPr>
      <w:rFonts w:ascii="Arial" w:eastAsia="Arial Unicode MS" w:hAnsi="Arial" w:cs="Arial"/>
      <w:b/>
      <w:bCs/>
      <w:color w:val="FFFFFF"/>
      <w:sz w:val="18"/>
      <w:szCs w:val="18"/>
    </w:rPr>
  </w:style>
  <w:style w:type="paragraph" w:customStyle="1" w:styleId="xl41">
    <w:name w:val="xl41"/>
    <w:basedOn w:val="Normal"/>
    <w:rsid w:val="001761CF"/>
    <w:pPr>
      <w:pBdr>
        <w:top w:val="single" w:sz="4" w:space="0" w:color="auto"/>
        <w:left w:val="single" w:sz="8" w:space="0" w:color="auto"/>
        <w:bottom w:val="single" w:sz="4" w:space="0" w:color="auto"/>
        <w:right w:val="single" w:sz="4" w:space="0" w:color="auto"/>
      </w:pBdr>
      <w:shd w:val="clear" w:color="auto" w:fill="FF6600"/>
      <w:spacing w:before="100" w:beforeAutospacing="1" w:after="100" w:afterAutospacing="1"/>
    </w:pPr>
    <w:rPr>
      <w:rFonts w:ascii="Arial" w:eastAsia="Arial Unicode MS" w:hAnsi="Arial" w:cs="Arial"/>
      <w:b/>
      <w:bCs/>
      <w:color w:val="FFFFFF"/>
      <w:sz w:val="18"/>
      <w:szCs w:val="18"/>
    </w:rPr>
  </w:style>
  <w:style w:type="paragraph" w:customStyle="1" w:styleId="xl42">
    <w:name w:val="xl42"/>
    <w:basedOn w:val="Normal"/>
    <w:rsid w:val="001761CF"/>
    <w:pPr>
      <w:pBdr>
        <w:top w:val="single" w:sz="4" w:space="0" w:color="auto"/>
        <w:left w:val="single" w:sz="8" w:space="0" w:color="auto"/>
        <w:bottom w:val="single" w:sz="4" w:space="0" w:color="auto"/>
        <w:right w:val="single" w:sz="4" w:space="0" w:color="auto"/>
      </w:pBdr>
      <w:shd w:val="clear" w:color="auto" w:fill="339966"/>
      <w:spacing w:before="100" w:beforeAutospacing="1" w:after="100" w:afterAutospacing="1"/>
    </w:pPr>
    <w:rPr>
      <w:rFonts w:ascii="Arial" w:eastAsia="Arial Unicode MS" w:hAnsi="Arial" w:cs="Arial"/>
      <w:b/>
      <w:bCs/>
      <w:color w:val="FFFFFF"/>
      <w:sz w:val="18"/>
      <w:szCs w:val="18"/>
    </w:rPr>
  </w:style>
  <w:style w:type="paragraph" w:customStyle="1" w:styleId="xl43">
    <w:name w:val="xl43"/>
    <w:basedOn w:val="Normal"/>
    <w:rsid w:val="001761CF"/>
    <w:pPr>
      <w:pBdr>
        <w:top w:val="single" w:sz="4" w:space="0" w:color="auto"/>
        <w:left w:val="single" w:sz="8" w:space="0" w:color="auto"/>
        <w:bottom w:val="single" w:sz="4" w:space="0" w:color="auto"/>
        <w:right w:val="single" w:sz="4" w:space="0" w:color="auto"/>
      </w:pBdr>
      <w:shd w:val="clear" w:color="auto" w:fill="FF0000"/>
      <w:spacing w:before="100" w:beforeAutospacing="1" w:after="100" w:afterAutospacing="1"/>
    </w:pPr>
    <w:rPr>
      <w:rFonts w:ascii="Arial" w:eastAsia="Arial Unicode MS" w:hAnsi="Arial" w:cs="Arial"/>
      <w:b/>
      <w:bCs/>
      <w:color w:val="FFFFFF"/>
      <w:sz w:val="18"/>
      <w:szCs w:val="18"/>
    </w:rPr>
  </w:style>
  <w:style w:type="paragraph" w:customStyle="1" w:styleId="xl44">
    <w:name w:val="xl44"/>
    <w:basedOn w:val="Normal"/>
    <w:rsid w:val="001761CF"/>
    <w:pPr>
      <w:pBdr>
        <w:top w:val="single" w:sz="4" w:space="0" w:color="auto"/>
        <w:left w:val="single" w:sz="8" w:space="0" w:color="auto"/>
        <w:bottom w:val="single" w:sz="4" w:space="0" w:color="auto"/>
        <w:right w:val="single" w:sz="4" w:space="0" w:color="auto"/>
      </w:pBdr>
      <w:shd w:val="clear" w:color="auto" w:fill="FFCC00"/>
      <w:spacing w:before="100" w:beforeAutospacing="1" w:after="100" w:afterAutospacing="1"/>
    </w:pPr>
    <w:rPr>
      <w:rFonts w:ascii="Arial" w:eastAsia="Arial Unicode MS" w:hAnsi="Arial" w:cs="Arial"/>
      <w:b/>
      <w:bCs/>
      <w:color w:val="FFFFFF"/>
      <w:sz w:val="18"/>
      <w:szCs w:val="18"/>
    </w:rPr>
  </w:style>
  <w:style w:type="paragraph" w:customStyle="1" w:styleId="xl45">
    <w:name w:val="xl45"/>
    <w:basedOn w:val="Normal"/>
    <w:rsid w:val="001761CF"/>
    <w:pPr>
      <w:pBdr>
        <w:top w:val="single" w:sz="4" w:space="0" w:color="auto"/>
        <w:left w:val="single" w:sz="8" w:space="0" w:color="auto"/>
        <w:bottom w:val="single" w:sz="4" w:space="0" w:color="auto"/>
        <w:right w:val="single" w:sz="4" w:space="0" w:color="auto"/>
      </w:pBdr>
      <w:shd w:val="clear" w:color="auto" w:fill="333399"/>
      <w:spacing w:before="100" w:beforeAutospacing="1" w:after="100" w:afterAutospacing="1"/>
    </w:pPr>
    <w:rPr>
      <w:rFonts w:ascii="Arial" w:eastAsia="Arial Unicode MS" w:hAnsi="Arial" w:cs="Arial"/>
      <w:b/>
      <w:bCs/>
      <w:color w:val="FFFFFF"/>
      <w:sz w:val="18"/>
      <w:szCs w:val="18"/>
    </w:rPr>
  </w:style>
  <w:style w:type="paragraph" w:customStyle="1" w:styleId="xl46">
    <w:name w:val="xl46"/>
    <w:basedOn w:val="Normal"/>
    <w:rsid w:val="001761CF"/>
    <w:pPr>
      <w:pBdr>
        <w:top w:val="single" w:sz="4" w:space="0" w:color="auto"/>
        <w:left w:val="single" w:sz="8" w:space="0" w:color="auto"/>
        <w:bottom w:val="single" w:sz="4" w:space="0" w:color="auto"/>
        <w:right w:val="single" w:sz="4" w:space="0" w:color="auto"/>
      </w:pBdr>
      <w:shd w:val="clear" w:color="auto" w:fill="CC99FF"/>
      <w:spacing w:before="100" w:beforeAutospacing="1" w:after="100" w:afterAutospacing="1"/>
    </w:pPr>
    <w:rPr>
      <w:rFonts w:ascii="Arial" w:eastAsia="Arial Unicode MS" w:hAnsi="Arial" w:cs="Arial"/>
      <w:b/>
      <w:bCs/>
      <w:color w:val="FFFFFF"/>
      <w:sz w:val="18"/>
      <w:szCs w:val="18"/>
    </w:rPr>
  </w:style>
  <w:style w:type="paragraph" w:customStyle="1" w:styleId="xl47">
    <w:name w:val="xl47"/>
    <w:basedOn w:val="Normal"/>
    <w:rsid w:val="001761CF"/>
    <w:pPr>
      <w:pBdr>
        <w:top w:val="single" w:sz="4" w:space="0" w:color="auto"/>
        <w:left w:val="single" w:sz="8" w:space="0" w:color="auto"/>
        <w:bottom w:val="single" w:sz="4" w:space="0" w:color="auto"/>
        <w:right w:val="single" w:sz="4" w:space="0" w:color="auto"/>
      </w:pBdr>
      <w:shd w:val="clear" w:color="auto" w:fill="800000"/>
      <w:spacing w:before="100" w:beforeAutospacing="1" w:after="100" w:afterAutospacing="1"/>
    </w:pPr>
    <w:rPr>
      <w:rFonts w:ascii="Arial" w:eastAsia="Arial Unicode MS" w:hAnsi="Arial" w:cs="Arial"/>
      <w:b/>
      <w:bCs/>
      <w:color w:val="FFFFFF"/>
      <w:sz w:val="18"/>
      <w:szCs w:val="18"/>
    </w:rPr>
  </w:style>
  <w:style w:type="paragraph" w:customStyle="1" w:styleId="xl48">
    <w:name w:val="xl48"/>
    <w:basedOn w:val="Normal"/>
    <w:rsid w:val="001761C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w:eastAsia="Arial Unicode MS" w:hAnsi="Arial" w:cs="Arial"/>
      <w:b/>
      <w:bCs/>
    </w:rPr>
  </w:style>
  <w:style w:type="paragraph" w:customStyle="1" w:styleId="xl49">
    <w:name w:val="xl49"/>
    <w:basedOn w:val="Normal"/>
    <w:rsid w:val="001761C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eastAsia="Arial Unicode MS" w:hAnsi="Arial" w:cs="Arial"/>
      <w:sz w:val="18"/>
      <w:szCs w:val="18"/>
    </w:rPr>
  </w:style>
  <w:style w:type="paragraph" w:customStyle="1" w:styleId="xl50">
    <w:name w:val="xl50"/>
    <w:basedOn w:val="Normal"/>
    <w:rsid w:val="001761CF"/>
    <w:pPr>
      <w:pBdr>
        <w:top w:val="single" w:sz="4" w:space="0" w:color="auto"/>
        <w:left w:val="single" w:sz="4" w:space="0" w:color="auto"/>
        <w:bottom w:val="single" w:sz="4" w:space="0" w:color="auto"/>
        <w:right w:val="single" w:sz="4" w:space="0" w:color="auto"/>
      </w:pBdr>
      <w:shd w:val="clear" w:color="auto" w:fill="969696"/>
      <w:spacing w:before="100" w:beforeAutospacing="1" w:after="100" w:afterAutospacing="1"/>
      <w:jc w:val="center"/>
    </w:pPr>
    <w:rPr>
      <w:rFonts w:ascii="Arial" w:eastAsia="Arial Unicode MS" w:hAnsi="Arial" w:cs="Arial"/>
      <w:sz w:val="18"/>
      <w:szCs w:val="18"/>
    </w:rPr>
  </w:style>
  <w:style w:type="paragraph" w:customStyle="1" w:styleId="xl51">
    <w:name w:val="xl51"/>
    <w:basedOn w:val="Normal"/>
    <w:rsid w:val="001761CF"/>
    <w:pPr>
      <w:pBdr>
        <w:top w:val="single" w:sz="4" w:space="0" w:color="auto"/>
        <w:left w:val="single" w:sz="4" w:space="0" w:color="auto"/>
        <w:bottom w:val="single" w:sz="4" w:space="0" w:color="auto"/>
        <w:right w:val="single" w:sz="4" w:space="0" w:color="auto"/>
      </w:pBdr>
      <w:shd w:val="clear" w:color="auto" w:fill="808080"/>
      <w:spacing w:before="100" w:beforeAutospacing="1" w:after="100" w:afterAutospacing="1"/>
      <w:jc w:val="center"/>
    </w:pPr>
    <w:rPr>
      <w:rFonts w:ascii="Arial" w:eastAsia="Arial Unicode MS" w:hAnsi="Arial" w:cs="Arial"/>
      <w:sz w:val="18"/>
      <w:szCs w:val="18"/>
    </w:rPr>
  </w:style>
  <w:style w:type="paragraph" w:customStyle="1" w:styleId="xl52">
    <w:name w:val="xl52"/>
    <w:basedOn w:val="Normal"/>
    <w:rsid w:val="001761CF"/>
    <w:pPr>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pPr>
    <w:rPr>
      <w:rFonts w:ascii="Arial" w:eastAsia="Arial Unicode MS" w:hAnsi="Arial" w:cs="Arial"/>
      <w:b/>
      <w:bCs/>
      <w:sz w:val="18"/>
      <w:szCs w:val="18"/>
    </w:rPr>
  </w:style>
  <w:style w:type="paragraph" w:customStyle="1" w:styleId="xl53">
    <w:name w:val="xl53"/>
    <w:basedOn w:val="Normal"/>
    <w:rsid w:val="001761CF"/>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rPr>
      <w:rFonts w:ascii="Arial" w:eastAsia="Arial Unicode MS" w:hAnsi="Arial" w:cs="Arial"/>
      <w:b/>
      <w:bCs/>
    </w:rPr>
  </w:style>
  <w:style w:type="paragraph" w:customStyle="1" w:styleId="xl54">
    <w:name w:val="xl54"/>
    <w:basedOn w:val="Normal"/>
    <w:rsid w:val="001761CF"/>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rPr>
  </w:style>
  <w:style w:type="paragraph" w:customStyle="1" w:styleId="xl55">
    <w:name w:val="xl55"/>
    <w:basedOn w:val="Normal"/>
    <w:rsid w:val="001761CF"/>
    <w:pPr>
      <w:pBdr>
        <w:top w:val="single" w:sz="4" w:space="0" w:color="auto"/>
        <w:left w:val="single" w:sz="4" w:space="0" w:color="auto"/>
        <w:bottom w:val="single" w:sz="4" w:space="0" w:color="auto"/>
        <w:right w:val="single" w:sz="8" w:space="0" w:color="auto"/>
      </w:pBdr>
      <w:spacing w:before="100" w:beforeAutospacing="1" w:after="100" w:afterAutospacing="1"/>
    </w:pPr>
    <w:rPr>
      <w:rFonts w:ascii="Arial Unicode MS" w:eastAsia="Arial Unicode MS" w:hAnsi="Arial Unicode MS"/>
    </w:rPr>
  </w:style>
  <w:style w:type="paragraph" w:customStyle="1" w:styleId="xl56">
    <w:name w:val="xl56"/>
    <w:basedOn w:val="Normal"/>
    <w:rsid w:val="001761CF"/>
    <w:pPr>
      <w:pBdr>
        <w:top w:val="single" w:sz="4" w:space="0" w:color="auto"/>
        <w:left w:val="single" w:sz="8" w:space="0" w:color="auto"/>
        <w:bottom w:val="single" w:sz="8" w:space="0" w:color="auto"/>
        <w:right w:val="single" w:sz="4" w:space="0" w:color="auto"/>
      </w:pBdr>
      <w:spacing w:before="100" w:beforeAutospacing="1" w:after="100" w:afterAutospacing="1"/>
    </w:pPr>
    <w:rPr>
      <w:rFonts w:ascii="Arial Unicode MS" w:eastAsia="Arial Unicode MS" w:hAnsi="Arial Unicode MS"/>
    </w:rPr>
  </w:style>
  <w:style w:type="paragraph" w:customStyle="1" w:styleId="xl57">
    <w:name w:val="xl57"/>
    <w:basedOn w:val="Normal"/>
    <w:rsid w:val="001761CF"/>
    <w:pPr>
      <w:pBdr>
        <w:top w:val="single" w:sz="4" w:space="0" w:color="auto"/>
        <w:left w:val="single" w:sz="4" w:space="0" w:color="auto"/>
        <w:bottom w:val="single" w:sz="8" w:space="0" w:color="auto"/>
        <w:right w:val="single" w:sz="4" w:space="0" w:color="auto"/>
      </w:pBdr>
      <w:shd w:val="clear" w:color="auto" w:fill="C0C0C0"/>
      <w:spacing w:before="100" w:beforeAutospacing="1" w:after="100" w:afterAutospacing="1"/>
      <w:jc w:val="center"/>
    </w:pPr>
    <w:rPr>
      <w:rFonts w:ascii="Arial" w:eastAsia="Arial Unicode MS" w:hAnsi="Arial" w:cs="Arial"/>
      <w:sz w:val="18"/>
      <w:szCs w:val="18"/>
    </w:rPr>
  </w:style>
  <w:style w:type="paragraph" w:customStyle="1" w:styleId="xl58">
    <w:name w:val="xl58"/>
    <w:basedOn w:val="Normal"/>
    <w:rsid w:val="001761CF"/>
    <w:pPr>
      <w:pBdr>
        <w:top w:val="single" w:sz="4" w:space="0" w:color="auto"/>
        <w:left w:val="single" w:sz="4" w:space="0" w:color="auto"/>
        <w:bottom w:val="single" w:sz="8" w:space="0" w:color="auto"/>
        <w:right w:val="single" w:sz="4" w:space="0" w:color="auto"/>
      </w:pBdr>
      <w:shd w:val="clear" w:color="auto" w:fill="969696"/>
      <w:spacing w:before="100" w:beforeAutospacing="1" w:after="100" w:afterAutospacing="1"/>
      <w:jc w:val="center"/>
    </w:pPr>
    <w:rPr>
      <w:rFonts w:ascii="Arial" w:eastAsia="Arial Unicode MS" w:hAnsi="Arial" w:cs="Arial"/>
      <w:sz w:val="18"/>
      <w:szCs w:val="18"/>
    </w:rPr>
  </w:style>
  <w:style w:type="paragraph" w:customStyle="1" w:styleId="xl59">
    <w:name w:val="xl59"/>
    <w:basedOn w:val="Normal"/>
    <w:rsid w:val="001761CF"/>
    <w:pPr>
      <w:pBdr>
        <w:top w:val="single" w:sz="4" w:space="0" w:color="auto"/>
        <w:left w:val="single" w:sz="4" w:space="0" w:color="auto"/>
        <w:bottom w:val="single" w:sz="8" w:space="0" w:color="auto"/>
        <w:right w:val="single" w:sz="4" w:space="0" w:color="auto"/>
      </w:pBdr>
      <w:shd w:val="clear" w:color="auto" w:fill="808080"/>
      <w:spacing w:before="100" w:beforeAutospacing="1" w:after="100" w:afterAutospacing="1"/>
      <w:jc w:val="center"/>
    </w:pPr>
    <w:rPr>
      <w:rFonts w:ascii="Arial" w:eastAsia="Arial Unicode MS" w:hAnsi="Arial" w:cs="Arial"/>
      <w:sz w:val="18"/>
      <w:szCs w:val="18"/>
    </w:rPr>
  </w:style>
  <w:style w:type="paragraph" w:customStyle="1" w:styleId="xl60">
    <w:name w:val="xl60"/>
    <w:basedOn w:val="Normal"/>
    <w:rsid w:val="001761CF"/>
    <w:pPr>
      <w:pBdr>
        <w:top w:val="single" w:sz="4" w:space="0" w:color="auto"/>
        <w:left w:val="single" w:sz="4" w:space="0" w:color="auto"/>
        <w:bottom w:val="single" w:sz="8" w:space="0" w:color="auto"/>
        <w:right w:val="single" w:sz="8" w:space="0" w:color="auto"/>
      </w:pBdr>
      <w:spacing w:before="100" w:beforeAutospacing="1" w:after="100" w:afterAutospacing="1"/>
    </w:pPr>
    <w:rPr>
      <w:rFonts w:ascii="Arial Unicode MS" w:eastAsia="Arial Unicode MS" w:hAnsi="Arial Unicode MS"/>
    </w:rPr>
  </w:style>
  <w:style w:type="paragraph" w:customStyle="1" w:styleId="bullet1">
    <w:name w:val="bullet1"/>
    <w:basedOn w:val="Normal"/>
    <w:autoRedefine/>
    <w:rsid w:val="001761CF"/>
    <w:pPr>
      <w:spacing w:before="40" w:after="40"/>
      <w:ind w:left="720"/>
      <w:jc w:val="both"/>
    </w:pPr>
    <w:rPr>
      <w:rFonts w:ascii="Arial" w:hAnsi="Arial"/>
    </w:rPr>
  </w:style>
  <w:style w:type="paragraph" w:customStyle="1" w:styleId="xl61">
    <w:name w:val="xl61"/>
    <w:basedOn w:val="Normal"/>
    <w:rsid w:val="001761CF"/>
    <w:pPr>
      <w:pBdr>
        <w:top w:val="single" w:sz="4" w:space="0" w:color="auto"/>
        <w:left w:val="single" w:sz="4" w:space="0" w:color="auto"/>
        <w:bottom w:val="single" w:sz="4" w:space="0" w:color="auto"/>
        <w:right w:val="single" w:sz="4" w:space="0" w:color="auto"/>
      </w:pBdr>
      <w:shd w:val="clear" w:color="auto" w:fill="333333"/>
      <w:spacing w:before="100" w:beforeAutospacing="1" w:after="100" w:afterAutospacing="1"/>
    </w:pPr>
    <w:rPr>
      <w:rFonts w:ascii="Arial" w:eastAsia="Arial Unicode MS" w:hAnsi="Arial" w:cs="Arial"/>
      <w:b/>
      <w:bCs/>
      <w:color w:val="FFFFFF"/>
    </w:rPr>
  </w:style>
  <w:style w:type="paragraph" w:customStyle="1" w:styleId="xl62">
    <w:name w:val="xl62"/>
    <w:basedOn w:val="Normal"/>
    <w:rsid w:val="001761CF"/>
    <w:pPr>
      <w:pBdr>
        <w:bottom w:val="single" w:sz="4" w:space="0" w:color="auto"/>
        <w:right w:val="single" w:sz="4" w:space="0" w:color="auto"/>
      </w:pBdr>
      <w:shd w:val="clear" w:color="auto" w:fill="333333"/>
      <w:spacing w:before="100" w:beforeAutospacing="1" w:after="100" w:afterAutospacing="1"/>
      <w:jc w:val="right"/>
    </w:pPr>
    <w:rPr>
      <w:rFonts w:ascii="Arial" w:eastAsia="Arial Unicode MS" w:hAnsi="Arial" w:cs="Arial"/>
      <w:b/>
      <w:bCs/>
      <w:color w:val="FFFFFF"/>
    </w:rPr>
  </w:style>
  <w:style w:type="paragraph" w:customStyle="1" w:styleId="xl63">
    <w:name w:val="xl63"/>
    <w:basedOn w:val="Normal"/>
    <w:rsid w:val="001761CF"/>
    <w:pPr>
      <w:pBdr>
        <w:top w:val="single" w:sz="4" w:space="0" w:color="auto"/>
        <w:left w:val="single" w:sz="4" w:space="0" w:color="auto"/>
        <w:bottom w:val="single" w:sz="4" w:space="0" w:color="auto"/>
        <w:right w:val="single" w:sz="8" w:space="0" w:color="auto"/>
      </w:pBdr>
      <w:shd w:val="clear" w:color="auto" w:fill="333333"/>
      <w:spacing w:before="100" w:beforeAutospacing="1" w:after="100" w:afterAutospacing="1"/>
    </w:pPr>
    <w:rPr>
      <w:rFonts w:ascii="Arial" w:eastAsia="Arial Unicode MS" w:hAnsi="Arial" w:cs="Arial"/>
      <w:b/>
      <w:bCs/>
    </w:rPr>
  </w:style>
  <w:style w:type="paragraph" w:customStyle="1" w:styleId="xl64">
    <w:name w:val="xl64"/>
    <w:basedOn w:val="Normal"/>
    <w:rsid w:val="001761CF"/>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rPr>
      <w:rFonts w:ascii="Arial Unicode MS" w:eastAsia="Arial Unicode MS" w:hAnsi="Arial Unicode MS"/>
    </w:rPr>
  </w:style>
  <w:style w:type="paragraph" w:customStyle="1" w:styleId="xl65">
    <w:name w:val="xl65"/>
    <w:basedOn w:val="Normal"/>
    <w:rsid w:val="001761CF"/>
    <w:pPr>
      <w:pBdr>
        <w:top w:val="single" w:sz="4" w:space="0" w:color="auto"/>
        <w:left w:val="single" w:sz="4" w:space="0" w:color="auto"/>
        <w:bottom w:val="single" w:sz="8" w:space="0" w:color="auto"/>
        <w:right w:val="single" w:sz="8" w:space="0" w:color="auto"/>
      </w:pBdr>
      <w:shd w:val="clear" w:color="auto" w:fill="C0C0C0"/>
      <w:spacing w:before="100" w:beforeAutospacing="1" w:after="100" w:afterAutospacing="1"/>
    </w:pPr>
    <w:rPr>
      <w:rFonts w:ascii="Arial Unicode MS" w:eastAsia="Arial Unicode MS" w:hAnsi="Arial Unicode MS"/>
    </w:rPr>
  </w:style>
  <w:style w:type="paragraph" w:customStyle="1" w:styleId="xl66">
    <w:name w:val="xl66"/>
    <w:basedOn w:val="Normal"/>
    <w:rsid w:val="001761CF"/>
    <w:pPr>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pPr>
    <w:rPr>
      <w:rFonts w:ascii="Arial" w:eastAsia="Arial Unicode MS" w:hAnsi="Arial" w:cs="Arial"/>
      <w:b/>
      <w:bCs/>
    </w:rPr>
  </w:style>
  <w:style w:type="paragraph" w:customStyle="1" w:styleId="xl67">
    <w:name w:val="xl67"/>
    <w:basedOn w:val="Normal"/>
    <w:rsid w:val="001761CF"/>
    <w:pPr>
      <w:pBdr>
        <w:top w:val="single" w:sz="4" w:space="0" w:color="auto"/>
        <w:left w:val="single" w:sz="8" w:space="0" w:color="auto"/>
        <w:bottom w:val="single" w:sz="8" w:space="0" w:color="auto"/>
        <w:right w:val="single" w:sz="4" w:space="0" w:color="auto"/>
      </w:pBdr>
      <w:shd w:val="clear" w:color="auto" w:fill="C0C0C0"/>
      <w:spacing w:before="100" w:beforeAutospacing="1" w:after="100" w:afterAutospacing="1"/>
    </w:pPr>
    <w:rPr>
      <w:rFonts w:ascii="Arial" w:eastAsia="Arial Unicode MS" w:hAnsi="Arial" w:cs="Arial"/>
      <w:b/>
      <w:bCs/>
    </w:rPr>
  </w:style>
  <w:style w:type="paragraph" w:styleId="BalloonText">
    <w:name w:val="Balloon Text"/>
    <w:basedOn w:val="Normal"/>
    <w:semiHidden/>
    <w:rsid w:val="001761CF"/>
    <w:pPr>
      <w:spacing w:line="360" w:lineRule="auto"/>
      <w:jc w:val="both"/>
    </w:pPr>
    <w:rPr>
      <w:rFonts w:ascii="Tahoma" w:hAnsi="Tahoma" w:cs="Tahoma"/>
      <w:sz w:val="16"/>
      <w:szCs w:val="16"/>
    </w:rPr>
  </w:style>
  <w:style w:type="paragraph" w:styleId="HTMLPreformatted">
    <w:name w:val="HTML Preformatted"/>
    <w:aliases w:val=" förformaterad"/>
    <w:basedOn w:val="Normal"/>
    <w:rsid w:val="00176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rPr>
  </w:style>
  <w:style w:type="paragraph" w:customStyle="1" w:styleId="projtabhd">
    <w:name w:val="projtabhd"/>
    <w:basedOn w:val="Normal"/>
    <w:rsid w:val="001761CF"/>
    <w:rPr>
      <w:rFonts w:ascii="Arial" w:hAnsi="Arial" w:cs="Arial"/>
      <w:b/>
    </w:rPr>
  </w:style>
  <w:style w:type="paragraph" w:customStyle="1" w:styleId="2colbold0">
    <w:name w:val="2colbold"/>
    <w:basedOn w:val="Normal"/>
    <w:rsid w:val="001761CF"/>
    <w:pPr>
      <w:spacing w:before="100" w:beforeAutospacing="1" w:after="100" w:afterAutospacing="1"/>
    </w:pPr>
    <w:rPr>
      <w:rFonts w:ascii="Arial Unicode MS" w:eastAsia="Arial Unicode MS" w:hAnsi="Arial Unicode MS" w:cs="Arial Unicode MS"/>
    </w:rPr>
  </w:style>
  <w:style w:type="character" w:customStyle="1" w:styleId="subsectiondetail1">
    <w:name w:val="subsectiondetail1"/>
    <w:rsid w:val="001761CF"/>
    <w:rPr>
      <w:rFonts w:ascii="Verdana" w:hAnsi="Verdana" w:hint="default"/>
      <w:b w:val="0"/>
      <w:bCs w:val="0"/>
      <w:i w:val="0"/>
      <w:iCs w:val="0"/>
      <w:smallCaps w:val="0"/>
      <w:color w:val="333333"/>
      <w:sz w:val="15"/>
      <w:szCs w:val="15"/>
    </w:rPr>
  </w:style>
  <w:style w:type="character" w:customStyle="1" w:styleId="body">
    <w:name w:val="body"/>
    <w:rsid w:val="001761CF"/>
    <w:rPr>
      <w:rFonts w:ascii="Arial" w:hAnsi="Arial" w:cs="Arial" w:hint="default"/>
      <w:color w:val="000000"/>
      <w:sz w:val="18"/>
      <w:szCs w:val="18"/>
    </w:rPr>
  </w:style>
  <w:style w:type="character" w:customStyle="1" w:styleId="text1">
    <w:name w:val="text1"/>
    <w:rsid w:val="001761CF"/>
    <w:rPr>
      <w:rFonts w:ascii="Verdana" w:hAnsi="Verdana" w:hint="default"/>
      <w:color w:val="000000"/>
      <w:sz w:val="15"/>
      <w:szCs w:val="15"/>
    </w:rPr>
  </w:style>
  <w:style w:type="paragraph" w:customStyle="1" w:styleId="paragraph1">
    <w:name w:val="paragraph1"/>
    <w:basedOn w:val="Normal"/>
    <w:rsid w:val="001761CF"/>
    <w:pPr>
      <w:spacing w:before="80"/>
      <w:jc w:val="both"/>
    </w:pPr>
  </w:style>
  <w:style w:type="paragraph" w:customStyle="1" w:styleId="infoblue">
    <w:name w:val="infoblue"/>
    <w:basedOn w:val="Normal"/>
    <w:rsid w:val="001761CF"/>
    <w:pPr>
      <w:spacing w:after="120" w:line="240" w:lineRule="atLeast"/>
      <w:ind w:left="720"/>
    </w:pPr>
    <w:rPr>
      <w:rFonts w:eastAsia="Arial Unicode MS"/>
      <w:i/>
      <w:iCs/>
      <w:color w:val="0000FF"/>
    </w:rPr>
  </w:style>
  <w:style w:type="paragraph" w:customStyle="1" w:styleId="Achievement">
    <w:name w:val="Achievement"/>
    <w:basedOn w:val="BodyText"/>
    <w:rsid w:val="001761CF"/>
    <w:pPr>
      <w:numPr>
        <w:numId w:val="4"/>
      </w:numPr>
      <w:spacing w:after="60" w:line="240" w:lineRule="atLeast"/>
      <w:jc w:val="both"/>
    </w:pPr>
    <w:rPr>
      <w:rFonts w:ascii="Garamond" w:hAnsi="Garamond"/>
      <w:sz w:val="22"/>
      <w:szCs w:val="22"/>
    </w:rPr>
  </w:style>
  <w:style w:type="paragraph" w:styleId="ListBullet2">
    <w:name w:val="List Bullet 2"/>
    <w:basedOn w:val="Normal"/>
    <w:autoRedefine/>
    <w:rsid w:val="001761CF"/>
    <w:pPr>
      <w:numPr>
        <w:numId w:val="5"/>
      </w:numPr>
      <w:tabs>
        <w:tab w:val="clear" w:pos="360"/>
        <w:tab w:val="num" w:pos="1080"/>
      </w:tabs>
      <w:ind w:left="1440"/>
    </w:pPr>
  </w:style>
  <w:style w:type="paragraph" w:customStyle="1" w:styleId="helv">
    <w:name w:val="helv"/>
    <w:basedOn w:val="2ColBold"/>
    <w:rsid w:val="001761CF"/>
    <w:pPr>
      <w:numPr>
        <w:numId w:val="6"/>
      </w:numPr>
      <w:spacing w:line="240" w:lineRule="auto"/>
    </w:pPr>
    <w:rPr>
      <w:rFonts w:ascii="Helvetica" w:hAnsi="Helvetica"/>
      <w:b w:val="0"/>
    </w:rPr>
  </w:style>
  <w:style w:type="paragraph" w:styleId="Title">
    <w:name w:val="Title"/>
    <w:basedOn w:val="Normal"/>
    <w:qFormat/>
    <w:rsid w:val="001761CF"/>
    <w:pPr>
      <w:jc w:val="center"/>
    </w:pPr>
    <w:rPr>
      <w:rFonts w:ascii="Arial" w:hAnsi="Arial"/>
      <w:b/>
      <w:sz w:val="36"/>
    </w:rPr>
  </w:style>
  <w:style w:type="table" w:styleId="TableGrid">
    <w:name w:val="Table Grid"/>
    <w:basedOn w:val="TableNormal"/>
    <w:uiPriority w:val="59"/>
    <w:rsid w:val="00D71433"/>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8622E"/>
    <w:pPr>
      <w:keepLines/>
      <w:spacing w:before="480" w:line="276" w:lineRule="auto"/>
      <w:outlineLvl w:val="9"/>
    </w:pPr>
    <w:rPr>
      <w:rFonts w:ascii="Cambria" w:hAnsi="Cambria"/>
      <w:color w:val="365F91"/>
      <w:sz w:val="28"/>
      <w:szCs w:val="28"/>
    </w:rPr>
  </w:style>
  <w:style w:type="paragraph" w:styleId="ListParagraph">
    <w:name w:val="List Paragraph"/>
    <w:basedOn w:val="Normal"/>
    <w:uiPriority w:val="34"/>
    <w:qFormat/>
    <w:rsid w:val="002F7043"/>
    <w:pPr>
      <w:ind w:left="720"/>
      <w:contextualSpacing/>
    </w:pPr>
  </w:style>
  <w:style w:type="table" w:styleId="TableGrid3">
    <w:name w:val="Table Grid 3"/>
    <w:basedOn w:val="TableNormal"/>
    <w:rsid w:val="002122D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Heading1Char">
    <w:name w:val="Heading 1 Char"/>
    <w:aliases w:val="H1 Char"/>
    <w:basedOn w:val="DefaultParagraphFont"/>
    <w:link w:val="Heading1"/>
    <w:rsid w:val="00D3090A"/>
    <w:rPr>
      <w:rFonts w:ascii="Verdana" w:hAnsi="Verdana"/>
      <w:b/>
      <w:bCs/>
      <w:sz w:val="24"/>
      <w:szCs w:val="24"/>
    </w:rPr>
  </w:style>
  <w:style w:type="character" w:customStyle="1" w:styleId="body-text1">
    <w:name w:val="body-text1"/>
    <w:basedOn w:val="DefaultParagraphFont"/>
    <w:rsid w:val="006F45B1"/>
    <w:rPr>
      <w:rFonts w:ascii="Tahoma" w:hAnsi="Tahoma" w:cs="Tahoma" w:hint="default"/>
      <w:b w:val="0"/>
      <w:bCs w:val="0"/>
      <w:strike w:val="0"/>
      <w:dstrike w:val="0"/>
      <w:color w:val="000000"/>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8499">
      <w:bodyDiv w:val="1"/>
      <w:marLeft w:val="0"/>
      <w:marRight w:val="0"/>
      <w:marTop w:val="0"/>
      <w:marBottom w:val="0"/>
      <w:divBdr>
        <w:top w:val="none" w:sz="0" w:space="0" w:color="auto"/>
        <w:left w:val="none" w:sz="0" w:space="0" w:color="auto"/>
        <w:bottom w:val="none" w:sz="0" w:space="0" w:color="auto"/>
        <w:right w:val="none" w:sz="0" w:space="0" w:color="auto"/>
      </w:divBdr>
    </w:div>
    <w:div w:id="53355086">
      <w:bodyDiv w:val="1"/>
      <w:marLeft w:val="0"/>
      <w:marRight w:val="0"/>
      <w:marTop w:val="0"/>
      <w:marBottom w:val="0"/>
      <w:divBdr>
        <w:top w:val="none" w:sz="0" w:space="0" w:color="auto"/>
        <w:left w:val="none" w:sz="0" w:space="0" w:color="auto"/>
        <w:bottom w:val="none" w:sz="0" w:space="0" w:color="auto"/>
        <w:right w:val="none" w:sz="0" w:space="0" w:color="auto"/>
      </w:divBdr>
    </w:div>
    <w:div w:id="110710135">
      <w:bodyDiv w:val="1"/>
      <w:marLeft w:val="0"/>
      <w:marRight w:val="0"/>
      <w:marTop w:val="0"/>
      <w:marBottom w:val="0"/>
      <w:divBdr>
        <w:top w:val="none" w:sz="0" w:space="0" w:color="auto"/>
        <w:left w:val="none" w:sz="0" w:space="0" w:color="auto"/>
        <w:bottom w:val="none" w:sz="0" w:space="0" w:color="auto"/>
        <w:right w:val="none" w:sz="0" w:space="0" w:color="auto"/>
      </w:divBdr>
    </w:div>
    <w:div w:id="198904537">
      <w:bodyDiv w:val="1"/>
      <w:marLeft w:val="0"/>
      <w:marRight w:val="0"/>
      <w:marTop w:val="0"/>
      <w:marBottom w:val="0"/>
      <w:divBdr>
        <w:top w:val="none" w:sz="0" w:space="0" w:color="auto"/>
        <w:left w:val="none" w:sz="0" w:space="0" w:color="auto"/>
        <w:bottom w:val="none" w:sz="0" w:space="0" w:color="auto"/>
        <w:right w:val="none" w:sz="0" w:space="0" w:color="auto"/>
      </w:divBdr>
    </w:div>
    <w:div w:id="381562008">
      <w:bodyDiv w:val="1"/>
      <w:marLeft w:val="0"/>
      <w:marRight w:val="0"/>
      <w:marTop w:val="0"/>
      <w:marBottom w:val="0"/>
      <w:divBdr>
        <w:top w:val="none" w:sz="0" w:space="0" w:color="auto"/>
        <w:left w:val="none" w:sz="0" w:space="0" w:color="auto"/>
        <w:bottom w:val="none" w:sz="0" w:space="0" w:color="auto"/>
        <w:right w:val="none" w:sz="0" w:space="0" w:color="auto"/>
      </w:divBdr>
    </w:div>
    <w:div w:id="403374965">
      <w:bodyDiv w:val="1"/>
      <w:marLeft w:val="0"/>
      <w:marRight w:val="0"/>
      <w:marTop w:val="0"/>
      <w:marBottom w:val="0"/>
      <w:divBdr>
        <w:top w:val="none" w:sz="0" w:space="0" w:color="auto"/>
        <w:left w:val="none" w:sz="0" w:space="0" w:color="auto"/>
        <w:bottom w:val="none" w:sz="0" w:space="0" w:color="auto"/>
        <w:right w:val="none" w:sz="0" w:space="0" w:color="auto"/>
      </w:divBdr>
    </w:div>
    <w:div w:id="512450649">
      <w:bodyDiv w:val="1"/>
      <w:marLeft w:val="0"/>
      <w:marRight w:val="0"/>
      <w:marTop w:val="0"/>
      <w:marBottom w:val="0"/>
      <w:divBdr>
        <w:top w:val="none" w:sz="0" w:space="0" w:color="auto"/>
        <w:left w:val="none" w:sz="0" w:space="0" w:color="auto"/>
        <w:bottom w:val="none" w:sz="0" w:space="0" w:color="auto"/>
        <w:right w:val="none" w:sz="0" w:space="0" w:color="auto"/>
      </w:divBdr>
    </w:div>
    <w:div w:id="555313317">
      <w:bodyDiv w:val="1"/>
      <w:marLeft w:val="0"/>
      <w:marRight w:val="0"/>
      <w:marTop w:val="0"/>
      <w:marBottom w:val="0"/>
      <w:divBdr>
        <w:top w:val="none" w:sz="0" w:space="0" w:color="auto"/>
        <w:left w:val="none" w:sz="0" w:space="0" w:color="auto"/>
        <w:bottom w:val="none" w:sz="0" w:space="0" w:color="auto"/>
        <w:right w:val="none" w:sz="0" w:space="0" w:color="auto"/>
      </w:divBdr>
    </w:div>
    <w:div w:id="629628530">
      <w:bodyDiv w:val="1"/>
      <w:marLeft w:val="0"/>
      <w:marRight w:val="0"/>
      <w:marTop w:val="0"/>
      <w:marBottom w:val="0"/>
      <w:divBdr>
        <w:top w:val="none" w:sz="0" w:space="0" w:color="auto"/>
        <w:left w:val="none" w:sz="0" w:space="0" w:color="auto"/>
        <w:bottom w:val="none" w:sz="0" w:space="0" w:color="auto"/>
        <w:right w:val="none" w:sz="0" w:space="0" w:color="auto"/>
      </w:divBdr>
    </w:div>
    <w:div w:id="827020443">
      <w:bodyDiv w:val="1"/>
      <w:marLeft w:val="0"/>
      <w:marRight w:val="0"/>
      <w:marTop w:val="0"/>
      <w:marBottom w:val="0"/>
      <w:divBdr>
        <w:top w:val="none" w:sz="0" w:space="0" w:color="auto"/>
        <w:left w:val="none" w:sz="0" w:space="0" w:color="auto"/>
        <w:bottom w:val="none" w:sz="0" w:space="0" w:color="auto"/>
        <w:right w:val="none" w:sz="0" w:space="0" w:color="auto"/>
      </w:divBdr>
    </w:div>
    <w:div w:id="961155760">
      <w:bodyDiv w:val="1"/>
      <w:marLeft w:val="0"/>
      <w:marRight w:val="0"/>
      <w:marTop w:val="0"/>
      <w:marBottom w:val="0"/>
      <w:divBdr>
        <w:top w:val="none" w:sz="0" w:space="0" w:color="auto"/>
        <w:left w:val="none" w:sz="0" w:space="0" w:color="auto"/>
        <w:bottom w:val="none" w:sz="0" w:space="0" w:color="auto"/>
        <w:right w:val="none" w:sz="0" w:space="0" w:color="auto"/>
      </w:divBdr>
    </w:div>
    <w:div w:id="990214847">
      <w:bodyDiv w:val="1"/>
      <w:marLeft w:val="0"/>
      <w:marRight w:val="0"/>
      <w:marTop w:val="0"/>
      <w:marBottom w:val="0"/>
      <w:divBdr>
        <w:top w:val="none" w:sz="0" w:space="0" w:color="auto"/>
        <w:left w:val="none" w:sz="0" w:space="0" w:color="auto"/>
        <w:bottom w:val="none" w:sz="0" w:space="0" w:color="auto"/>
        <w:right w:val="none" w:sz="0" w:space="0" w:color="auto"/>
      </w:divBdr>
    </w:div>
    <w:div w:id="1049106080">
      <w:bodyDiv w:val="1"/>
      <w:marLeft w:val="0"/>
      <w:marRight w:val="0"/>
      <w:marTop w:val="0"/>
      <w:marBottom w:val="0"/>
      <w:divBdr>
        <w:top w:val="none" w:sz="0" w:space="0" w:color="auto"/>
        <w:left w:val="none" w:sz="0" w:space="0" w:color="auto"/>
        <w:bottom w:val="none" w:sz="0" w:space="0" w:color="auto"/>
        <w:right w:val="none" w:sz="0" w:space="0" w:color="auto"/>
      </w:divBdr>
    </w:div>
    <w:div w:id="1086270615">
      <w:bodyDiv w:val="1"/>
      <w:marLeft w:val="0"/>
      <w:marRight w:val="0"/>
      <w:marTop w:val="0"/>
      <w:marBottom w:val="0"/>
      <w:divBdr>
        <w:top w:val="none" w:sz="0" w:space="0" w:color="auto"/>
        <w:left w:val="none" w:sz="0" w:space="0" w:color="auto"/>
        <w:bottom w:val="none" w:sz="0" w:space="0" w:color="auto"/>
        <w:right w:val="none" w:sz="0" w:space="0" w:color="auto"/>
      </w:divBdr>
    </w:div>
    <w:div w:id="1093625848">
      <w:bodyDiv w:val="1"/>
      <w:marLeft w:val="0"/>
      <w:marRight w:val="0"/>
      <w:marTop w:val="0"/>
      <w:marBottom w:val="0"/>
      <w:divBdr>
        <w:top w:val="none" w:sz="0" w:space="0" w:color="auto"/>
        <w:left w:val="none" w:sz="0" w:space="0" w:color="auto"/>
        <w:bottom w:val="none" w:sz="0" w:space="0" w:color="auto"/>
        <w:right w:val="none" w:sz="0" w:space="0" w:color="auto"/>
      </w:divBdr>
    </w:div>
    <w:div w:id="1128353630">
      <w:bodyDiv w:val="1"/>
      <w:marLeft w:val="0"/>
      <w:marRight w:val="0"/>
      <w:marTop w:val="0"/>
      <w:marBottom w:val="0"/>
      <w:divBdr>
        <w:top w:val="none" w:sz="0" w:space="0" w:color="auto"/>
        <w:left w:val="none" w:sz="0" w:space="0" w:color="auto"/>
        <w:bottom w:val="none" w:sz="0" w:space="0" w:color="auto"/>
        <w:right w:val="none" w:sz="0" w:space="0" w:color="auto"/>
      </w:divBdr>
    </w:div>
    <w:div w:id="1142430425">
      <w:bodyDiv w:val="1"/>
      <w:marLeft w:val="0"/>
      <w:marRight w:val="0"/>
      <w:marTop w:val="0"/>
      <w:marBottom w:val="0"/>
      <w:divBdr>
        <w:top w:val="none" w:sz="0" w:space="0" w:color="auto"/>
        <w:left w:val="none" w:sz="0" w:space="0" w:color="auto"/>
        <w:bottom w:val="none" w:sz="0" w:space="0" w:color="auto"/>
        <w:right w:val="none" w:sz="0" w:space="0" w:color="auto"/>
      </w:divBdr>
    </w:div>
    <w:div w:id="1323701820">
      <w:bodyDiv w:val="1"/>
      <w:marLeft w:val="0"/>
      <w:marRight w:val="0"/>
      <w:marTop w:val="0"/>
      <w:marBottom w:val="0"/>
      <w:divBdr>
        <w:top w:val="none" w:sz="0" w:space="0" w:color="auto"/>
        <w:left w:val="none" w:sz="0" w:space="0" w:color="auto"/>
        <w:bottom w:val="none" w:sz="0" w:space="0" w:color="auto"/>
        <w:right w:val="none" w:sz="0" w:space="0" w:color="auto"/>
      </w:divBdr>
    </w:div>
    <w:div w:id="1356074287">
      <w:bodyDiv w:val="1"/>
      <w:marLeft w:val="0"/>
      <w:marRight w:val="0"/>
      <w:marTop w:val="0"/>
      <w:marBottom w:val="0"/>
      <w:divBdr>
        <w:top w:val="none" w:sz="0" w:space="0" w:color="auto"/>
        <w:left w:val="none" w:sz="0" w:space="0" w:color="auto"/>
        <w:bottom w:val="none" w:sz="0" w:space="0" w:color="auto"/>
        <w:right w:val="none" w:sz="0" w:space="0" w:color="auto"/>
      </w:divBdr>
    </w:div>
    <w:div w:id="1548450210">
      <w:bodyDiv w:val="1"/>
      <w:marLeft w:val="0"/>
      <w:marRight w:val="0"/>
      <w:marTop w:val="0"/>
      <w:marBottom w:val="0"/>
      <w:divBdr>
        <w:top w:val="none" w:sz="0" w:space="0" w:color="auto"/>
        <w:left w:val="none" w:sz="0" w:space="0" w:color="auto"/>
        <w:bottom w:val="none" w:sz="0" w:space="0" w:color="auto"/>
        <w:right w:val="none" w:sz="0" w:space="0" w:color="auto"/>
      </w:divBdr>
    </w:div>
    <w:div w:id="1623654974">
      <w:bodyDiv w:val="1"/>
      <w:marLeft w:val="0"/>
      <w:marRight w:val="0"/>
      <w:marTop w:val="0"/>
      <w:marBottom w:val="0"/>
      <w:divBdr>
        <w:top w:val="none" w:sz="0" w:space="0" w:color="auto"/>
        <w:left w:val="none" w:sz="0" w:space="0" w:color="auto"/>
        <w:bottom w:val="none" w:sz="0" w:space="0" w:color="auto"/>
        <w:right w:val="none" w:sz="0" w:space="0" w:color="auto"/>
      </w:divBdr>
    </w:div>
    <w:div w:id="1663116998">
      <w:bodyDiv w:val="1"/>
      <w:marLeft w:val="0"/>
      <w:marRight w:val="0"/>
      <w:marTop w:val="0"/>
      <w:marBottom w:val="0"/>
      <w:divBdr>
        <w:top w:val="none" w:sz="0" w:space="0" w:color="auto"/>
        <w:left w:val="none" w:sz="0" w:space="0" w:color="auto"/>
        <w:bottom w:val="none" w:sz="0" w:space="0" w:color="auto"/>
        <w:right w:val="none" w:sz="0" w:space="0" w:color="auto"/>
      </w:divBdr>
    </w:div>
    <w:div w:id="1705213158">
      <w:bodyDiv w:val="1"/>
      <w:marLeft w:val="0"/>
      <w:marRight w:val="0"/>
      <w:marTop w:val="0"/>
      <w:marBottom w:val="0"/>
      <w:divBdr>
        <w:top w:val="none" w:sz="0" w:space="0" w:color="auto"/>
        <w:left w:val="none" w:sz="0" w:space="0" w:color="auto"/>
        <w:bottom w:val="none" w:sz="0" w:space="0" w:color="auto"/>
        <w:right w:val="none" w:sz="0" w:space="0" w:color="auto"/>
      </w:divBdr>
    </w:div>
    <w:div w:id="1729300450">
      <w:bodyDiv w:val="1"/>
      <w:marLeft w:val="0"/>
      <w:marRight w:val="0"/>
      <w:marTop w:val="0"/>
      <w:marBottom w:val="0"/>
      <w:divBdr>
        <w:top w:val="none" w:sz="0" w:space="0" w:color="auto"/>
        <w:left w:val="none" w:sz="0" w:space="0" w:color="auto"/>
        <w:bottom w:val="none" w:sz="0" w:space="0" w:color="auto"/>
        <w:right w:val="none" w:sz="0" w:space="0" w:color="auto"/>
      </w:divBdr>
    </w:div>
    <w:div w:id="1824930549">
      <w:bodyDiv w:val="1"/>
      <w:marLeft w:val="0"/>
      <w:marRight w:val="0"/>
      <w:marTop w:val="0"/>
      <w:marBottom w:val="0"/>
      <w:divBdr>
        <w:top w:val="none" w:sz="0" w:space="0" w:color="auto"/>
        <w:left w:val="none" w:sz="0" w:space="0" w:color="auto"/>
        <w:bottom w:val="none" w:sz="0" w:space="0" w:color="auto"/>
        <w:right w:val="none" w:sz="0" w:space="0" w:color="auto"/>
      </w:divBdr>
    </w:div>
    <w:div w:id="1827822656">
      <w:bodyDiv w:val="1"/>
      <w:marLeft w:val="0"/>
      <w:marRight w:val="0"/>
      <w:marTop w:val="0"/>
      <w:marBottom w:val="0"/>
      <w:divBdr>
        <w:top w:val="none" w:sz="0" w:space="0" w:color="auto"/>
        <w:left w:val="none" w:sz="0" w:space="0" w:color="auto"/>
        <w:bottom w:val="none" w:sz="0" w:space="0" w:color="auto"/>
        <w:right w:val="none" w:sz="0" w:space="0" w:color="auto"/>
      </w:divBdr>
    </w:div>
    <w:div w:id="1902789924">
      <w:bodyDiv w:val="1"/>
      <w:marLeft w:val="0"/>
      <w:marRight w:val="0"/>
      <w:marTop w:val="0"/>
      <w:marBottom w:val="0"/>
      <w:divBdr>
        <w:top w:val="none" w:sz="0" w:space="0" w:color="auto"/>
        <w:left w:val="none" w:sz="0" w:space="0" w:color="auto"/>
        <w:bottom w:val="none" w:sz="0" w:space="0" w:color="auto"/>
        <w:right w:val="none" w:sz="0" w:space="0" w:color="auto"/>
      </w:divBdr>
    </w:div>
    <w:div w:id="1981228489">
      <w:bodyDiv w:val="1"/>
      <w:marLeft w:val="0"/>
      <w:marRight w:val="0"/>
      <w:marTop w:val="0"/>
      <w:marBottom w:val="0"/>
      <w:divBdr>
        <w:top w:val="none" w:sz="0" w:space="0" w:color="auto"/>
        <w:left w:val="none" w:sz="0" w:space="0" w:color="auto"/>
        <w:bottom w:val="none" w:sz="0" w:space="0" w:color="auto"/>
        <w:right w:val="none" w:sz="0" w:space="0" w:color="auto"/>
      </w:divBdr>
    </w:div>
    <w:div w:id="2067682059">
      <w:bodyDiv w:val="1"/>
      <w:marLeft w:val="0"/>
      <w:marRight w:val="0"/>
      <w:marTop w:val="0"/>
      <w:marBottom w:val="0"/>
      <w:divBdr>
        <w:top w:val="none" w:sz="0" w:space="0" w:color="auto"/>
        <w:left w:val="none" w:sz="0" w:space="0" w:color="auto"/>
        <w:bottom w:val="none" w:sz="0" w:space="0" w:color="auto"/>
        <w:right w:val="none" w:sz="0" w:space="0" w:color="auto"/>
      </w:divBdr>
    </w:div>
    <w:div w:id="208811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rishna_kh\Application%20Data\Microsoft\Templates\SPAN%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899C00D8A0A146BD4DEAD5C1D89279" ma:contentTypeVersion="" ma:contentTypeDescription="Create a new document." ma:contentTypeScope="" ma:versionID="6a5729cc5d57d2288c443f174f25807e">
  <xsd:schema xmlns:xsd="http://www.w3.org/2001/XMLSchema" xmlns:xs="http://www.w3.org/2001/XMLSchema" xmlns:p="http://schemas.microsoft.com/office/2006/metadata/properties" targetNamespace="http://schemas.microsoft.com/office/2006/metadata/properties" ma:root="true" ma:fieldsID="3b8b2548f8bb2390ed87d4990ed3a1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BB681-4F0E-4D2D-AEF7-D1B9B4502F76}">
  <ds:schemaRefs>
    <ds:schemaRef ds:uri="http://schemas.microsoft.com/sharepoint/v3/contenttype/forms"/>
  </ds:schemaRefs>
</ds:datastoreItem>
</file>

<file path=customXml/itemProps2.xml><?xml version="1.0" encoding="utf-8"?>
<ds:datastoreItem xmlns:ds="http://schemas.openxmlformats.org/officeDocument/2006/customXml" ds:itemID="{24552167-724D-445D-9B7B-B0AE0149E668}">
  <ds:schemaRefs>
    <ds:schemaRef ds:uri="http://schemas.microsoft.com/office/2006/metadata/properties"/>
  </ds:schemaRefs>
</ds:datastoreItem>
</file>

<file path=customXml/itemProps3.xml><?xml version="1.0" encoding="utf-8"?>
<ds:datastoreItem xmlns:ds="http://schemas.openxmlformats.org/officeDocument/2006/customXml" ds:itemID="{1B81B84F-19D7-4415-96D1-59C132D23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08C73B1-4349-40E8-88D8-6D5508F4C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SPAN Letterhead.dot</Template>
  <TotalTime>1</TotalTime>
  <Pages>6</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175771_Approach Document</vt:lpstr>
    </vt:vector>
  </TitlesOfParts>
  <Company>SPAN Systems Corporation</Company>
  <LinksUpToDate>false</LinksUpToDate>
  <CharactersWithSpaces>4368</CharactersWithSpaces>
  <SharedDoc>false</SharedDoc>
  <HLinks>
    <vt:vector size="48" baseType="variant">
      <vt:variant>
        <vt:i4>1769525</vt:i4>
      </vt:variant>
      <vt:variant>
        <vt:i4>44</vt:i4>
      </vt:variant>
      <vt:variant>
        <vt:i4>0</vt:i4>
      </vt:variant>
      <vt:variant>
        <vt:i4>5</vt:i4>
      </vt:variant>
      <vt:variant>
        <vt:lpwstr/>
      </vt:variant>
      <vt:variant>
        <vt:lpwstr>_Toc306094988</vt:lpwstr>
      </vt:variant>
      <vt:variant>
        <vt:i4>1769525</vt:i4>
      </vt:variant>
      <vt:variant>
        <vt:i4>38</vt:i4>
      </vt:variant>
      <vt:variant>
        <vt:i4>0</vt:i4>
      </vt:variant>
      <vt:variant>
        <vt:i4>5</vt:i4>
      </vt:variant>
      <vt:variant>
        <vt:lpwstr/>
      </vt:variant>
      <vt:variant>
        <vt:lpwstr>_Toc306094987</vt:lpwstr>
      </vt:variant>
      <vt:variant>
        <vt:i4>1769525</vt:i4>
      </vt:variant>
      <vt:variant>
        <vt:i4>32</vt:i4>
      </vt:variant>
      <vt:variant>
        <vt:i4>0</vt:i4>
      </vt:variant>
      <vt:variant>
        <vt:i4>5</vt:i4>
      </vt:variant>
      <vt:variant>
        <vt:lpwstr/>
      </vt:variant>
      <vt:variant>
        <vt:lpwstr>_Toc306094986</vt:lpwstr>
      </vt:variant>
      <vt:variant>
        <vt:i4>1769525</vt:i4>
      </vt:variant>
      <vt:variant>
        <vt:i4>26</vt:i4>
      </vt:variant>
      <vt:variant>
        <vt:i4>0</vt:i4>
      </vt:variant>
      <vt:variant>
        <vt:i4>5</vt:i4>
      </vt:variant>
      <vt:variant>
        <vt:lpwstr/>
      </vt:variant>
      <vt:variant>
        <vt:lpwstr>_Toc306094985</vt:lpwstr>
      </vt:variant>
      <vt:variant>
        <vt:i4>1769525</vt:i4>
      </vt:variant>
      <vt:variant>
        <vt:i4>20</vt:i4>
      </vt:variant>
      <vt:variant>
        <vt:i4>0</vt:i4>
      </vt:variant>
      <vt:variant>
        <vt:i4>5</vt:i4>
      </vt:variant>
      <vt:variant>
        <vt:lpwstr/>
      </vt:variant>
      <vt:variant>
        <vt:lpwstr>_Toc306094984</vt:lpwstr>
      </vt:variant>
      <vt:variant>
        <vt:i4>1769525</vt:i4>
      </vt:variant>
      <vt:variant>
        <vt:i4>14</vt:i4>
      </vt:variant>
      <vt:variant>
        <vt:i4>0</vt:i4>
      </vt:variant>
      <vt:variant>
        <vt:i4>5</vt:i4>
      </vt:variant>
      <vt:variant>
        <vt:lpwstr/>
      </vt:variant>
      <vt:variant>
        <vt:lpwstr>_Toc306094983</vt:lpwstr>
      </vt:variant>
      <vt:variant>
        <vt:i4>1769525</vt:i4>
      </vt:variant>
      <vt:variant>
        <vt:i4>8</vt:i4>
      </vt:variant>
      <vt:variant>
        <vt:i4>0</vt:i4>
      </vt:variant>
      <vt:variant>
        <vt:i4>5</vt:i4>
      </vt:variant>
      <vt:variant>
        <vt:lpwstr/>
      </vt:variant>
      <vt:variant>
        <vt:lpwstr>_Toc306094982</vt:lpwstr>
      </vt:variant>
      <vt:variant>
        <vt:i4>1769525</vt:i4>
      </vt:variant>
      <vt:variant>
        <vt:i4>2</vt:i4>
      </vt:variant>
      <vt:variant>
        <vt:i4>0</vt:i4>
      </vt:variant>
      <vt:variant>
        <vt:i4>5</vt:i4>
      </vt:variant>
      <vt:variant>
        <vt:lpwstr/>
      </vt:variant>
      <vt:variant>
        <vt:lpwstr>_Toc306094981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175771_Approach Document</dc:title>
  <dc:subject/>
  <dc:creator>SPAN</dc:creator>
  <cp:keywords/>
  <dc:description/>
  <cp:lastModifiedBy>Windows User</cp:lastModifiedBy>
  <cp:revision>5</cp:revision>
  <cp:lastPrinted>2012-08-02T12:21:00Z</cp:lastPrinted>
  <dcterms:created xsi:type="dcterms:W3CDTF">2016-03-07T04:53:00Z</dcterms:created>
  <dcterms:modified xsi:type="dcterms:W3CDTF">2023-03-01T09:50:00Z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TemplateUrl">
    <vt:lpwstr/>
  </property>
  <property fmtid="{D5CDD505-2E9C-101B-9397-08002B2CF9AE}" pid="4" name="xd_ProgID">
    <vt:lpwstr/>
  </property>
  <property fmtid="{D5CDD505-2E9C-101B-9397-08002B2CF9AE}" pid="5" name="_CopySource">
    <vt:lpwstr>http://pmts.spanservices.com/JV10026/Requirement Management and Development/Approach Document/JV10026_Approach Document Standard Template.doc</vt:lpwstr>
  </property>
  <property fmtid="{D5CDD505-2E9C-101B-9397-08002B2CF9AE}" pid="6" name="Order">
    <vt:lpwstr>1900.00000000000</vt:lpwstr>
  </property>
  <property fmtid="{D5CDD505-2E9C-101B-9397-08002B2CF9AE}" pid="7" name="ContentTypeId">
    <vt:lpwstr>0x010100D9899C00D8A0A146BD4DEAD5C1D89279</vt:lpwstr>
  </property>
</Properties>
</file>